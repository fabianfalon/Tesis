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87F53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F87F53">
              <w:rPr>
                <w:rFonts w:ascii="Futura Lt BT" w:hAnsi="Futura Lt BT" w:cs="Arial"/>
                <w:szCs w:val="22"/>
              </w:rPr>
              <w:t>Inscripción Anual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87F53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87F53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7F53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7F53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7F53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7F53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</w:r>
            <w:r w:rsidR="0085236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87F53">
              <w:rPr>
                <w:rFonts w:ascii="Futura Lt BT" w:hAnsi="Futura Lt BT" w:cs="Arial"/>
                <w:sz w:val="22"/>
                <w:szCs w:val="22"/>
              </w:rPr>
              <w:t xml:space="preserve"> El bedel inscribe anualmente a un alumno satisfactoriamente.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87F53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87F53">
              <w:rPr>
                <w:rFonts w:ascii="Futura Lt BT" w:hAnsi="Futura Lt BT" w:cs="Arial"/>
                <w:sz w:val="22"/>
                <w:szCs w:val="22"/>
              </w:rPr>
              <w:t>El alumno debe estar inscripto en una carrera.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>Éxito 1:</w:t>
            </w:r>
            <w:r w:rsidR="00F87F53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 w:rsidR="00F87F53" w:rsidRPr="00F87F5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bedel inscribio anualmente al alumno satisfactoriamente</w:t>
            </w:r>
            <w:r w:rsidR="00F87F5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F87F53">
              <w:rPr>
                <w:rFonts w:ascii="Futura Lt BT" w:hAnsi="Futura Lt BT" w:cs="Arial"/>
                <w:bCs/>
                <w:szCs w:val="22"/>
              </w:rPr>
              <w:t>Bedel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/>
                <w:bCs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F87F53" w:rsidRPr="00F87F53">
              <w:rPr>
                <w:rFonts w:ascii="Futura Lt BT" w:hAnsi="Futura Lt BT" w:cs="Arial"/>
                <w:bCs/>
                <w:szCs w:val="22"/>
              </w:rPr>
              <w:t>El alumno no se encuentra inscripto a una carrera.</w:t>
            </w:r>
          </w:p>
          <w:p w:rsidR="00F87F53" w:rsidRPr="00166A20" w:rsidRDefault="00F87F53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F87F53">
              <w:rPr>
                <w:rFonts w:ascii="Futura Lt BT" w:hAnsi="Futura Lt BT" w:cs="Arial"/>
                <w:b/>
                <w:szCs w:val="22"/>
              </w:rPr>
              <w:t>Fracaso 3</w:t>
            </w:r>
            <w:r>
              <w:rPr>
                <w:rFonts w:ascii="Futura Lt BT" w:hAnsi="Futura Lt BT" w:cs="Arial"/>
                <w:szCs w:val="22"/>
              </w:rPr>
              <w:t>: El alumno no presento la documentación que se solicita para la inscripción anual.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F87F53">
              <w:rPr>
                <w:rFonts w:ascii="Futura Lt BT" w:hAnsi="Futura Lt BT" w:cs="Arial"/>
                <w:sz w:val="22"/>
                <w:szCs w:val="22"/>
              </w:rPr>
              <w:t xml:space="preserve"> el Bedel selección la opción  “Inscripción Anual”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F87F53">
              <w:rPr>
                <w:rFonts w:ascii="Futura Lt BT" w:hAnsi="Futura Lt BT" w:cs="Arial"/>
                <w:b/>
                <w:sz w:val="22"/>
                <w:szCs w:val="22"/>
              </w:rPr>
              <w:t xml:space="preserve">El sistema muestra al bedel un formulario con los datos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EF46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Asociaciones de Inclusión: </w:t>
            </w:r>
            <w:r w:rsidR="00EF467D">
              <w:rPr>
                <w:rFonts w:ascii="Futura Lt BT" w:hAnsi="Futura Lt BT" w:cs="Arial"/>
                <w:sz w:val="22"/>
                <w:szCs w:val="22"/>
              </w:rPr>
              <w:t>“Verificar Correlatividad y Regilaridad”.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251" w:rsidRDefault="00481251" w:rsidP="00247CC5">
      <w:r>
        <w:separator/>
      </w:r>
    </w:p>
  </w:endnote>
  <w:endnote w:type="continuationSeparator" w:id="1">
    <w:p w:rsidR="00481251" w:rsidRDefault="00481251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85236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85236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EF467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="0085236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85236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85236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EF467D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85236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251" w:rsidRDefault="00481251" w:rsidP="00247CC5">
      <w:r>
        <w:separator/>
      </w:r>
    </w:p>
  </w:footnote>
  <w:footnote w:type="continuationSeparator" w:id="1">
    <w:p w:rsidR="00481251" w:rsidRDefault="00481251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5F79"/>
    <w:rsid w:val="002767B6"/>
    <w:rsid w:val="002A4841"/>
    <w:rsid w:val="00306CD4"/>
    <w:rsid w:val="00313499"/>
    <w:rsid w:val="00331450"/>
    <w:rsid w:val="00367034"/>
    <w:rsid w:val="003B38C0"/>
    <w:rsid w:val="003D15B9"/>
    <w:rsid w:val="004458BF"/>
    <w:rsid w:val="00481251"/>
    <w:rsid w:val="004B0FAA"/>
    <w:rsid w:val="0052415C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5236F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EF467D"/>
    <w:rsid w:val="00F36D7D"/>
    <w:rsid w:val="00F67FB5"/>
    <w:rsid w:val="00F72C3B"/>
    <w:rsid w:val="00F8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7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3</cp:revision>
  <dcterms:created xsi:type="dcterms:W3CDTF">2014-05-14T21:40:00Z</dcterms:created>
  <dcterms:modified xsi:type="dcterms:W3CDTF">2014-05-24T21:26:00Z</dcterms:modified>
</cp:coreProperties>
</file>