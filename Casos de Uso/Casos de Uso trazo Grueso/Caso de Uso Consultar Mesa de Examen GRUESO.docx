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FF1A26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>Consultar Mesa de Examen Final</w:t>
            </w:r>
            <w:r w:rsidRPr="00DD3B91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4F24E7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F24E7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</w:r>
            <w:r w:rsidR="00EB204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4F24E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la fecha de una determinada mesa de examen final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>La mesa de examen final debe estar registrada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consulta sobre La mesa se examen final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00680E" w:rsidRPr="0000680E">
              <w:rPr>
                <w:rFonts w:ascii="Futura Lt BT" w:hAnsi="Futura Lt BT" w:cs="Arial"/>
                <w:bCs/>
                <w:szCs w:val="22"/>
              </w:rPr>
              <w:t>No se encuentra la mesa de examen final debido a que no esta registrada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4F24E7">
              <w:rPr>
                <w:rFonts w:ascii="Futura Lt BT" w:hAnsi="Futura Lt BT" w:cs="Arial"/>
                <w:sz w:val="22"/>
                <w:szCs w:val="22"/>
              </w:rPr>
              <w:t xml:space="preserve">Super Usuario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>selecciona la opción buscar mesa de examen final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4F24E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5FA" w:rsidRDefault="005F55FA" w:rsidP="00247CC5">
      <w:r>
        <w:separator/>
      </w:r>
    </w:p>
  </w:endnote>
  <w:endnote w:type="continuationSeparator" w:id="1">
    <w:p w:rsidR="005F55FA" w:rsidRDefault="005F55FA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B204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B204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4F24E7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EB204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B204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B204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4F24E7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EB204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5FA" w:rsidRDefault="005F55FA" w:rsidP="00247CC5">
      <w:r>
        <w:separator/>
      </w:r>
    </w:p>
  </w:footnote>
  <w:footnote w:type="continuationSeparator" w:id="1">
    <w:p w:rsidR="005F55FA" w:rsidRDefault="005F55FA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4F24E7"/>
    <w:rsid w:val="00502CC5"/>
    <w:rsid w:val="0053132F"/>
    <w:rsid w:val="00541DB2"/>
    <w:rsid w:val="005960F1"/>
    <w:rsid w:val="005F55FA"/>
    <w:rsid w:val="00602F0F"/>
    <w:rsid w:val="0062588D"/>
    <w:rsid w:val="006770CE"/>
    <w:rsid w:val="00677722"/>
    <w:rsid w:val="006D6E78"/>
    <w:rsid w:val="006F27C2"/>
    <w:rsid w:val="00705A29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B2042"/>
    <w:rsid w:val="00ED51D2"/>
    <w:rsid w:val="00F338B9"/>
    <w:rsid w:val="00F36D7D"/>
    <w:rsid w:val="00F51FA6"/>
    <w:rsid w:val="00F72C3B"/>
    <w:rsid w:val="00FA2695"/>
    <w:rsid w:val="00FA631D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8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2014-05-14T21:39:00Z</dcterms:created>
  <dcterms:modified xsi:type="dcterms:W3CDTF">2014-05-27T22:49:00Z</dcterms:modified>
</cp:coreProperties>
</file>