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7541A5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7541A5">
              <w:rPr>
                <w:rFonts w:ascii="Futura Lt BT" w:hAnsi="Futura Lt BT" w:cs="Arial"/>
                <w:szCs w:val="22"/>
              </w:rPr>
              <w:t>Alta Alumno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Super Usuario (Administrador)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bookmarkStart w:id="0" w:name="__Fieldmark__172_491151484"/>
            <w:r w:rsidR="00C639B4" w:rsidRPr="00C639B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C639B4">
              <w:rPr>
                <w:rFonts w:ascii="Futura Lt BT" w:hAnsi="Futura Lt BT"/>
                <w:sz w:val="22"/>
                <w:szCs w:val="22"/>
              </w:rPr>
            </w:r>
            <w:r w:rsidR="00C639B4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0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7541A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bookmarkStart w:id="1" w:name="Casilla5"/>
            <w:r w:rsidR="00C639B4" w:rsidRPr="00C639B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C639B4">
              <w:rPr>
                <w:rFonts w:ascii="Futura Lt BT" w:hAnsi="Futura Lt BT"/>
                <w:sz w:val="22"/>
                <w:szCs w:val="22"/>
              </w:rPr>
            </w:r>
            <w:r w:rsidR="00C639B4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1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639B4" w:rsidRPr="00C639B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C639B4">
              <w:rPr>
                <w:rFonts w:ascii="Futura Lt BT" w:hAnsi="Futura Lt BT"/>
                <w:sz w:val="22"/>
                <w:szCs w:val="22"/>
              </w:rPr>
            </w:r>
            <w:r w:rsidR="00C639B4">
              <w:rPr>
                <w:rFonts w:ascii="Futura Lt BT" w:hAnsi="Futura Lt BT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</w:r>
            <w:r w:rsidR="00C639B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Registrar un nuevo alumno en el sistema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Administrador registra </w:t>
            </w:r>
            <w:r w:rsid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un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nuevo usuário en el sistema</w:t>
            </w:r>
            <w:r w:rsidR="000D706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exitosamente.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7541A5" w:rsidRDefault="007541A5" w:rsidP="007541A5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V  Fracaso 1: </w:t>
            </w:r>
            <w:r>
              <w:rPr>
                <w:rFonts w:ascii="Futura Lt BT" w:hAnsi="Futura Lt BT" w:cs="Arial"/>
                <w:szCs w:val="22"/>
              </w:rPr>
              <w:t>No se ingreso algún dato obligatorio</w:t>
            </w:r>
          </w:p>
          <w:p w:rsidR="00D21135" w:rsidRPr="007541A5" w:rsidRDefault="007541A5" w:rsidP="007541A5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   </w:t>
            </w:r>
            <w:r>
              <w:rPr>
                <w:rFonts w:ascii="Futura Lt BT" w:hAnsi="Futura Lt BT" w:cs="Arial"/>
                <w:szCs w:val="22"/>
              </w:rPr>
              <w:t xml:space="preserve">  </w:t>
            </w:r>
            <w:r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FC7A64">
              <w:rPr>
                <w:rFonts w:ascii="Futura Lt BT" w:hAnsi="Futura Lt BT" w:cs="Arial"/>
                <w:szCs w:val="22"/>
              </w:rPr>
              <w:t>El administrador</w:t>
            </w:r>
            <w:r>
              <w:rPr>
                <w:rFonts w:ascii="Futura Lt BT" w:hAnsi="Futura Lt BT" w:cs="Arial"/>
                <w:szCs w:val="22"/>
              </w:rPr>
              <w:t xml:space="preserve"> no confirma los datos del usuario a registrar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7541A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El caso de uso comienza cuando el Administrador selecciona la opción “Agregar Alumno”.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AB31A0" w:rsidRDefault="00AC488D" w:rsidP="00AB31A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7541A5" w:rsidRPr="007541A5">
              <w:rPr>
                <w:rFonts w:ascii="Futura Lt BT" w:hAnsi="Futura Lt BT" w:cs="Arial"/>
                <w:sz w:val="22"/>
                <w:szCs w:val="22"/>
              </w:rPr>
              <w:t>M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ue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>stra</w:t>
            </w:r>
            <w:r w:rsidR="00AB31A0" w:rsidRPr="00AB31A0">
              <w:rPr>
                <w:rFonts w:ascii="Futura Lt BT" w:hAnsi="Futura Lt BT" w:cs="Arial"/>
                <w:sz w:val="22"/>
                <w:szCs w:val="22"/>
              </w:rPr>
              <w:t xml:space="preserve"> un formulario para que el administrador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 llene con los datos del alumno a registrar (Nombre, Apellido, DNI, Domicilio, E-mail, Fecha de Nacimiento)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7541A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 El Administrador llena el formulario y presiona “Registrar”.</w:t>
            </w:r>
          </w:p>
        </w:tc>
        <w:tc>
          <w:tcPr>
            <w:tcW w:w="4758" w:type="dxa"/>
            <w:gridSpan w:val="2"/>
          </w:tcPr>
          <w:p w:rsidR="007541A5" w:rsidRDefault="00F36D7D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AB0A4A"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3.A: El administardor</w:t>
            </w:r>
            <w:r w:rsidR="007541A5"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no ingresa algún campo obligatorio.</w:t>
            </w:r>
          </w:p>
          <w:p w:rsidR="007541A5" w:rsidRDefault="007541A5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3.A.1: El sistema informa de tal situación.</w:t>
            </w:r>
          </w:p>
          <w:p w:rsidR="00F36D7D" w:rsidRPr="00166A20" w:rsidRDefault="007541A5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     3.A.2: Se muestra el formulario   con los datos cargados.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7541A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Muestra el detalle de todos los datos ingresados.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AD2F1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AD2F1D">
              <w:rPr>
                <w:rFonts w:ascii="Futura Lt BT" w:hAnsi="Futura Lt BT" w:cs="Arial"/>
                <w:sz w:val="22"/>
                <w:szCs w:val="22"/>
              </w:rPr>
              <w:t xml:space="preserve">Administrador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B4C" w:rsidRDefault="007F5B4C" w:rsidP="00247CC5">
      <w:r>
        <w:separator/>
      </w:r>
    </w:p>
  </w:endnote>
  <w:endnote w:type="continuationSeparator" w:id="1">
    <w:p w:rsidR="007F5B4C" w:rsidRDefault="007F5B4C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C639B4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C639B4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AB0A4A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C639B4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C639B4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C639B4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AB0A4A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C639B4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B4C" w:rsidRDefault="007F5B4C" w:rsidP="00247CC5">
      <w:r>
        <w:separator/>
      </w:r>
    </w:p>
  </w:footnote>
  <w:footnote w:type="continuationSeparator" w:id="1">
    <w:p w:rsidR="007F5B4C" w:rsidRDefault="007F5B4C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D706A"/>
    <w:rsid w:val="000F593C"/>
    <w:rsid w:val="000F5C28"/>
    <w:rsid w:val="00140AE7"/>
    <w:rsid w:val="00166A20"/>
    <w:rsid w:val="001A7738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4458BF"/>
    <w:rsid w:val="004B0FAA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541A5"/>
    <w:rsid w:val="00765213"/>
    <w:rsid w:val="00765E1E"/>
    <w:rsid w:val="00797A3B"/>
    <w:rsid w:val="007D5C9A"/>
    <w:rsid w:val="007E16DD"/>
    <w:rsid w:val="007F5B4C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0A4A"/>
    <w:rsid w:val="00AB31A0"/>
    <w:rsid w:val="00AB6902"/>
    <w:rsid w:val="00AC488D"/>
    <w:rsid w:val="00AD2F1D"/>
    <w:rsid w:val="00B12757"/>
    <w:rsid w:val="00B36547"/>
    <w:rsid w:val="00BD725B"/>
    <w:rsid w:val="00BF6EDF"/>
    <w:rsid w:val="00C27B28"/>
    <w:rsid w:val="00C639B4"/>
    <w:rsid w:val="00C75746"/>
    <w:rsid w:val="00C76119"/>
    <w:rsid w:val="00C77440"/>
    <w:rsid w:val="00C92559"/>
    <w:rsid w:val="00CC029B"/>
    <w:rsid w:val="00CD71C9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F36D7D"/>
    <w:rsid w:val="00F67FB5"/>
    <w:rsid w:val="00F72C3B"/>
    <w:rsid w:val="00FB1F27"/>
    <w:rsid w:val="00FC7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  <w:style w:type="character" w:customStyle="1" w:styleId="WW8Num2z1">
    <w:name w:val="WW8Num2z1"/>
    <w:rsid w:val="007541A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12</TotalTime>
  <Pages>3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7</cp:revision>
  <dcterms:created xsi:type="dcterms:W3CDTF">2014-05-14T21:40:00Z</dcterms:created>
  <dcterms:modified xsi:type="dcterms:W3CDTF">2014-05-26T14:38:00Z</dcterms:modified>
</cp:coreProperties>
</file>