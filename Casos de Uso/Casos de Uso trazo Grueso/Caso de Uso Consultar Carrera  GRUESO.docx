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0D65E6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0D65E6">
              <w:rPr>
                <w:rFonts w:ascii="Futura Lt BT" w:hAnsi="Futura Lt BT" w:cs="Arial"/>
                <w:szCs w:val="22"/>
              </w:rPr>
              <w:t>Carrera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</w:r>
            <w:r w:rsidR="00AF7963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0D65E6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consulta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una Carrera</w:t>
            </w:r>
            <w:r w:rsidR="00C24558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registrada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en el sistema para realizar algún cambio en caso de ser necesario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0D65E6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Debe haber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Carreras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 registrados en el sistema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0D65E6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La 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consulta sobre </w:t>
            </w:r>
            <w:r w:rsidR="000D65E6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Carrera registrada</w:t>
            </w:r>
            <w:r w:rsidR="00C24558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en e</w:t>
            </w:r>
            <w:r w:rsidR="00BE421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sistema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0D65E6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BE4211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No existe </w:t>
            </w:r>
            <w:r w:rsidR="000D65E6">
              <w:rPr>
                <w:rFonts w:ascii="Futura Lt BT" w:hAnsi="Futura Lt BT" w:cs="Arial"/>
                <w:bCs/>
                <w:szCs w:val="22"/>
              </w:rPr>
              <w:t>ninguna carrera registrada</w:t>
            </w:r>
            <w:r w:rsidR="00BE4211" w:rsidRPr="00BE4211">
              <w:rPr>
                <w:rFonts w:ascii="Futura Lt BT" w:hAnsi="Futura Lt BT" w:cs="Arial"/>
                <w:bCs/>
                <w:szCs w:val="22"/>
              </w:rPr>
              <w:t xml:space="preserve"> en el sistema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 selecciona la opción 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 xml:space="preserve">“Consultar </w:t>
            </w:r>
            <w:r w:rsidR="000D65E6">
              <w:rPr>
                <w:rFonts w:ascii="Futura Lt BT" w:hAnsi="Futura Lt BT" w:cs="Arial"/>
                <w:sz w:val="22"/>
                <w:szCs w:val="22"/>
              </w:rPr>
              <w:t>Carrera</w:t>
            </w:r>
            <w:r w:rsidR="00BE4211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6B489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>Super Usuario</w:t>
            </w:r>
            <w:r w:rsidR="006156D7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6156D7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7BF" w:rsidRDefault="007427BF" w:rsidP="00247CC5">
      <w:r>
        <w:separator/>
      </w:r>
    </w:p>
  </w:endnote>
  <w:endnote w:type="continuationSeparator" w:id="1">
    <w:p w:rsidR="007427BF" w:rsidRDefault="007427BF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AF796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AF796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0D65E6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AF796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AF796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AF796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0D65E6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AF796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7BF" w:rsidRDefault="007427BF" w:rsidP="00247CC5">
      <w:r>
        <w:separator/>
      </w:r>
    </w:p>
  </w:footnote>
  <w:footnote w:type="continuationSeparator" w:id="1">
    <w:p w:rsidR="007427BF" w:rsidRDefault="007427BF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B7CE9"/>
    <w:rsid w:val="000D65E6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227E"/>
    <w:rsid w:val="00306CD4"/>
    <w:rsid w:val="00313499"/>
    <w:rsid w:val="00331355"/>
    <w:rsid w:val="00331450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156D7"/>
    <w:rsid w:val="0062588D"/>
    <w:rsid w:val="006770CE"/>
    <w:rsid w:val="00677722"/>
    <w:rsid w:val="006B489A"/>
    <w:rsid w:val="006D6E78"/>
    <w:rsid w:val="006F27C2"/>
    <w:rsid w:val="00705A29"/>
    <w:rsid w:val="00710DF9"/>
    <w:rsid w:val="007427BF"/>
    <w:rsid w:val="00744534"/>
    <w:rsid w:val="00764B64"/>
    <w:rsid w:val="00765E1E"/>
    <w:rsid w:val="007B5BC9"/>
    <w:rsid w:val="007E16DD"/>
    <w:rsid w:val="00827758"/>
    <w:rsid w:val="008627AD"/>
    <w:rsid w:val="00864F5D"/>
    <w:rsid w:val="008659B4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AF7963"/>
    <w:rsid w:val="00B36547"/>
    <w:rsid w:val="00BD725B"/>
    <w:rsid w:val="00BE4211"/>
    <w:rsid w:val="00C24558"/>
    <w:rsid w:val="00C27B28"/>
    <w:rsid w:val="00C50AFF"/>
    <w:rsid w:val="00C77440"/>
    <w:rsid w:val="00CE15A8"/>
    <w:rsid w:val="00CE3111"/>
    <w:rsid w:val="00CE4FAE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C75C4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15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12</cp:revision>
  <dcterms:created xsi:type="dcterms:W3CDTF">2014-05-14T21:39:00Z</dcterms:created>
  <dcterms:modified xsi:type="dcterms:W3CDTF">2014-05-27T22:44:00Z</dcterms:modified>
</cp:coreProperties>
</file>