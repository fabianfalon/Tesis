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6C5228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Cargar Nota de Examen Final Alumno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733BBB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33BBB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</w:r>
            <w:r w:rsidR="00733BB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F14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F14D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F14D2" w:rsidRPr="00166A20">
              <w:rPr>
                <w:rFonts w:ascii="Futura Lt BT" w:hAnsi="Futura Lt BT" w:cs="Arial"/>
                <w:sz w:val="22"/>
                <w:szCs w:val="22"/>
              </w:rPr>
            </w:r>
            <w:r w:rsidR="00EF14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</w:r>
            <w:r w:rsidR="00540B9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F14D2">
              <w:rPr>
                <w:rFonts w:ascii="Futura Lt BT" w:hAnsi="Futura Lt BT" w:cs="Arial"/>
                <w:sz w:val="22"/>
                <w:szCs w:val="22"/>
              </w:rPr>
              <w:t>El bedel carga las notas de los exámenes finales de los alumnos de manera satisfactoria.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EF14D2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F14D2">
              <w:rPr>
                <w:rFonts w:ascii="Futura Lt BT" w:hAnsi="Futura Lt BT" w:cs="Arial"/>
                <w:sz w:val="22"/>
                <w:szCs w:val="22"/>
              </w:rPr>
              <w:t>El alumno debe haber rendido el examen final.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3F00AC" w:rsidRPr="003F00AC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Bedel cargo las notas de los alumnos de manera satisfactoria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3F00AC">
              <w:rPr>
                <w:rFonts w:ascii="Futura Lt BT" w:hAnsi="Futura Lt BT" w:cs="Arial"/>
                <w:szCs w:val="22"/>
              </w:rPr>
              <w:t xml:space="preserve">Bedel </w:t>
            </w:r>
            <w:r w:rsidR="00D21135" w:rsidRPr="00166A20">
              <w:rPr>
                <w:rFonts w:ascii="Futura Lt BT" w:hAnsi="Futura Lt BT" w:cs="Arial"/>
                <w:szCs w:val="22"/>
              </w:rPr>
              <w:t>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3F00AC">
              <w:rPr>
                <w:rFonts w:ascii="Futura Lt BT" w:hAnsi="Futura Lt BT" w:cs="Arial"/>
                <w:sz w:val="22"/>
                <w:szCs w:val="22"/>
              </w:rPr>
              <w:t xml:space="preserve"> el bedel selecciona la opción cargar notas de final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3F00AC" w:rsidRPr="003F00AC">
              <w:rPr>
                <w:rFonts w:ascii="Futura Lt BT" w:hAnsi="Futura Lt BT" w:cs="Arial"/>
                <w:sz w:val="22"/>
                <w:szCs w:val="22"/>
              </w:rPr>
              <w:t>El sistema le muestra un formulario con los datos de (Materia, Profesor Titular, Fecha, Nota y Alumno) para que complete adecuadamente</w:t>
            </w:r>
            <w:r w:rsidR="003F00AC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3F00AC" w:rsidRPr="003F00AC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2.A. </w:t>
            </w:r>
            <w:r w:rsidR="003F00AC" w:rsidRPr="003F00AC">
              <w:rPr>
                <w:rFonts w:ascii="Futura Lt BT" w:hAnsi="Futura Lt BT" w:cs="Arial"/>
                <w:sz w:val="22"/>
                <w:szCs w:val="22"/>
              </w:rPr>
              <w:t>El Bedel no completa alguno de los campos obligatorios, el sistema le informara con un mensaje que complete ese campo.</w:t>
            </w:r>
          </w:p>
          <w:p w:rsidR="003F00AC" w:rsidRPr="00166A20" w:rsidRDefault="00AC488D" w:rsidP="003F00AC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</w:p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F00AC" w:rsidRPr="003F00AC">
              <w:rPr>
                <w:rFonts w:ascii="Futura Lt BT" w:hAnsi="Futura Lt BT" w:cs="Arial"/>
                <w:sz w:val="22"/>
                <w:szCs w:val="22"/>
              </w:rPr>
              <w:t>El actor selecciona la opción Aceptar y vuelve a realizar la operación hasta que finaliza de cargar las notas.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185EE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</w:t>
            </w:r>
            <w:r w:rsidR="00185EEA">
              <w:rPr>
                <w:rFonts w:ascii="Futura Lt BT" w:hAnsi="Futura Lt BT" w:cs="Arial"/>
                <w:sz w:val="22"/>
                <w:szCs w:val="22"/>
              </w:rPr>
              <w:t xml:space="preserve"> Bedel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E7A" w:rsidRDefault="00783E7A" w:rsidP="00247CC5">
      <w:r>
        <w:separator/>
      </w:r>
    </w:p>
  </w:endnote>
  <w:endnote w:type="continuationSeparator" w:id="1">
    <w:p w:rsidR="00783E7A" w:rsidRDefault="00783E7A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40B9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40B9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185EEA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540B9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40B9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40B9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185EEA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540B9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E7A" w:rsidRDefault="00783E7A" w:rsidP="00247CC5">
      <w:r>
        <w:separator/>
      </w:r>
    </w:p>
  </w:footnote>
  <w:footnote w:type="continuationSeparator" w:id="1">
    <w:p w:rsidR="00783E7A" w:rsidRDefault="00783E7A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85EEA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3F00AC"/>
    <w:rsid w:val="004458BF"/>
    <w:rsid w:val="004B0FAA"/>
    <w:rsid w:val="0053132F"/>
    <w:rsid w:val="00540B9F"/>
    <w:rsid w:val="005F3932"/>
    <w:rsid w:val="00602F0F"/>
    <w:rsid w:val="00677722"/>
    <w:rsid w:val="00686CBA"/>
    <w:rsid w:val="006C5228"/>
    <w:rsid w:val="006D6E78"/>
    <w:rsid w:val="006F27C2"/>
    <w:rsid w:val="007011F2"/>
    <w:rsid w:val="00701549"/>
    <w:rsid w:val="00710DF9"/>
    <w:rsid w:val="00733BBB"/>
    <w:rsid w:val="00744534"/>
    <w:rsid w:val="00765213"/>
    <w:rsid w:val="00765E1E"/>
    <w:rsid w:val="00783E7A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EF14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1111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6</cp:revision>
  <dcterms:created xsi:type="dcterms:W3CDTF">2014-05-14T21:40:00Z</dcterms:created>
  <dcterms:modified xsi:type="dcterms:W3CDTF">2014-05-25T15:58:00Z</dcterms:modified>
</cp:coreProperties>
</file>