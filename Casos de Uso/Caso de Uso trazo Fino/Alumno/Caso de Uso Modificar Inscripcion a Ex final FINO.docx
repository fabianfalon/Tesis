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27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525"/>
        <w:gridCol w:w="3217"/>
        <w:gridCol w:w="67"/>
        <w:gridCol w:w="1338"/>
        <w:gridCol w:w="3480"/>
      </w:tblGrid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shd w:val="clear" w:color="auto" w:fill="003366"/>
          </w:tcPr>
          <w:p w:rsidR="00F36D7D" w:rsidRPr="008377AF" w:rsidRDefault="008377AF" w:rsidP="008377AF">
            <w:pPr>
              <w:rPr>
                <w:rFonts w:ascii="Futura Lt BT" w:hAnsi="Futura Lt BT" w:cs="Arial"/>
                <w:b/>
                <w:szCs w:val="22"/>
              </w:rPr>
            </w:pPr>
            <w:r>
              <w:rPr>
                <w:rFonts w:ascii="Futura Lt BT" w:hAnsi="Futura Lt BT" w:cs="Arial"/>
                <w:b/>
                <w:szCs w:val="22"/>
              </w:rPr>
              <w:t>Modificar Inscripción a Examen Final</w:t>
            </w: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Paquete:</w:t>
            </w:r>
          </w:p>
        </w:tc>
      </w:tr>
      <w:tr w:rsidR="00F36D7D" w:rsidRPr="00166A20">
        <w:trPr>
          <w:trHeight w:val="385"/>
          <w:tblCellSpacing w:w="20" w:type="dxa"/>
          <w:jc w:val="center"/>
        </w:trPr>
        <w:tc>
          <w:tcPr>
            <w:tcW w:w="7087" w:type="dxa"/>
            <w:gridSpan w:val="4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Principal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8377AF">
              <w:rPr>
                <w:rFonts w:ascii="Futura Lt BT" w:hAnsi="Futura Lt BT" w:cs="Arial"/>
                <w:sz w:val="22"/>
                <w:szCs w:val="22"/>
              </w:rPr>
              <w:t xml:space="preserve">Alumno </w:t>
            </w:r>
          </w:p>
        </w:tc>
        <w:tc>
          <w:tcPr>
            <w:tcW w:w="3420" w:type="dxa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Secundario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Nivel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515AD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15AD2" w:rsidRPr="00166A20">
              <w:rPr>
                <w:rFonts w:ascii="Futura Lt BT" w:hAnsi="Futura Lt BT" w:cs="Arial"/>
                <w:sz w:val="22"/>
                <w:szCs w:val="22"/>
              </w:rPr>
            </w:r>
            <w:r w:rsidR="00515AD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Negocio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515AD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15AD2" w:rsidRPr="00166A20">
              <w:rPr>
                <w:rFonts w:ascii="Futura Lt BT" w:hAnsi="Futura Lt BT" w:cs="Arial"/>
                <w:sz w:val="22"/>
                <w:szCs w:val="22"/>
              </w:rPr>
            </w:r>
            <w:r w:rsidR="00515AD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Sistema de Información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Tipo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515AD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15AD2" w:rsidRPr="00166A20">
              <w:rPr>
                <w:rFonts w:ascii="Futura Lt BT" w:hAnsi="Futura Lt BT" w:cs="Arial"/>
                <w:sz w:val="22"/>
                <w:szCs w:val="22"/>
              </w:rPr>
            </w:r>
            <w:r w:rsidR="00515AD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Concreto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515AD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15AD2" w:rsidRPr="00166A20">
              <w:rPr>
                <w:rFonts w:ascii="Futura Lt BT" w:hAnsi="Futura Lt BT" w:cs="Arial"/>
                <w:sz w:val="22"/>
                <w:szCs w:val="22"/>
              </w:rPr>
            </w:r>
            <w:r w:rsidR="00515AD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Abstracto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5F3932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Prioridad: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       </w:t>
            </w:r>
            <w:r w:rsidR="00515AD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377AF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15AD2" w:rsidRPr="00166A20">
              <w:rPr>
                <w:rFonts w:ascii="Futura Lt BT" w:hAnsi="Futura Lt BT" w:cs="Arial"/>
                <w:sz w:val="22"/>
                <w:szCs w:val="22"/>
              </w:rPr>
            </w:r>
            <w:r w:rsidR="00515AD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                </w:t>
            </w:r>
            <w:r w:rsidR="00515AD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15AD2" w:rsidRPr="00166A20">
              <w:rPr>
                <w:rFonts w:ascii="Futura Lt BT" w:hAnsi="Futura Lt BT" w:cs="Arial"/>
                <w:sz w:val="22"/>
                <w:szCs w:val="22"/>
              </w:rPr>
            </w:r>
            <w:r w:rsidR="00515AD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Útil                                  </w:t>
            </w:r>
            <w:r w:rsidR="00515AD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15AD2" w:rsidRPr="00166A20">
              <w:rPr>
                <w:rFonts w:ascii="Futura Lt BT" w:hAnsi="Futura Lt BT" w:cs="Arial"/>
                <w:sz w:val="22"/>
                <w:szCs w:val="22"/>
              </w:rPr>
            </w:r>
            <w:r w:rsidR="00515AD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Deseable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 xml:space="preserve">         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Categoría:     </w:t>
            </w:r>
            <w:r w:rsidR="00515AD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377AF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15AD2" w:rsidRPr="00166A20">
              <w:rPr>
                <w:rFonts w:ascii="Futura Lt BT" w:hAnsi="Futura Lt BT" w:cs="Arial"/>
                <w:sz w:val="22"/>
                <w:szCs w:val="22"/>
              </w:rPr>
            </w:r>
            <w:r w:rsidR="00515AD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Esencial                </w:t>
            </w:r>
            <w:r w:rsidR="00515AD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15AD2" w:rsidRPr="00166A20">
              <w:rPr>
                <w:rFonts w:ascii="Futura Lt BT" w:hAnsi="Futura Lt BT" w:cs="Arial"/>
                <w:sz w:val="22"/>
                <w:szCs w:val="22"/>
              </w:rPr>
            </w:r>
            <w:r w:rsidR="00515AD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Soporte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133777">
            <w:pPr>
              <w:rPr>
                <w:rFonts w:ascii="Futura Lt BT" w:hAnsi="Futura Lt BT" w:cs="Tahoma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Significativo para la Arquitectura:  </w:t>
            </w:r>
            <w:bookmarkStart w:id="0" w:name="Casilla5"/>
            <w:r w:rsidR="00515AD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33777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15AD2" w:rsidRPr="00166A20">
              <w:rPr>
                <w:rFonts w:ascii="Futura Lt BT" w:hAnsi="Futura Lt BT" w:cs="Arial"/>
                <w:sz w:val="22"/>
                <w:szCs w:val="22"/>
              </w:rPr>
            </w:r>
            <w:r w:rsidR="00515AD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bookmarkEnd w:id="0"/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   </w:t>
            </w:r>
            <w:r w:rsidR="00515AD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15AD2" w:rsidRPr="00166A20">
              <w:rPr>
                <w:rFonts w:ascii="Futura Lt BT" w:hAnsi="Futura Lt BT" w:cs="Arial"/>
                <w:sz w:val="22"/>
                <w:szCs w:val="22"/>
              </w:rPr>
            </w:r>
            <w:r w:rsidR="00515AD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Complejidad:   </w:t>
            </w:r>
            <w:r w:rsidR="00515AD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15AD2" w:rsidRPr="00166A20">
              <w:rPr>
                <w:rFonts w:ascii="Futura Lt BT" w:hAnsi="Futura Lt BT" w:cs="Arial"/>
                <w:sz w:val="22"/>
                <w:szCs w:val="22"/>
              </w:rPr>
            </w:r>
            <w:r w:rsidR="00515AD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Simple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515AD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33777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15AD2" w:rsidRPr="00166A20">
              <w:rPr>
                <w:rFonts w:ascii="Futura Lt BT" w:hAnsi="Futura Lt BT" w:cs="Arial"/>
                <w:sz w:val="22"/>
                <w:szCs w:val="22"/>
              </w:rPr>
            </w:r>
            <w:r w:rsidR="00515AD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Mediano 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515AD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15AD2" w:rsidRPr="00166A20">
              <w:rPr>
                <w:rFonts w:ascii="Futura Lt BT" w:hAnsi="Futura Lt BT" w:cs="Arial"/>
                <w:sz w:val="22"/>
                <w:szCs w:val="22"/>
              </w:rPr>
            </w:r>
            <w:r w:rsidR="00515AD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Complejo 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515AD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15AD2" w:rsidRPr="00166A20">
              <w:rPr>
                <w:rFonts w:ascii="Futura Lt BT" w:hAnsi="Futura Lt BT" w:cs="Arial"/>
                <w:sz w:val="22"/>
                <w:szCs w:val="22"/>
              </w:rPr>
            </w:r>
            <w:r w:rsidR="00515AD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Muy Complejo   </w:t>
            </w:r>
            <w:r w:rsidR="00515AD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15AD2" w:rsidRPr="00166A20">
              <w:rPr>
                <w:rFonts w:ascii="Futura Lt BT" w:hAnsi="Futura Lt BT" w:cs="Arial"/>
                <w:sz w:val="22"/>
                <w:szCs w:val="22"/>
              </w:rPr>
            </w:r>
            <w:r w:rsidR="00515AD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Extremadamente Complejo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C031EE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Objetivo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133777">
              <w:rPr>
                <w:rFonts w:ascii="Futura Lt BT" w:hAnsi="Futura Lt BT" w:cs="Arial"/>
                <w:sz w:val="22"/>
                <w:szCs w:val="22"/>
              </w:rPr>
              <w:t>El alumno debe poder</w:t>
            </w:r>
            <w:r w:rsidR="00C031EE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133777">
              <w:rPr>
                <w:rFonts w:ascii="Futura Lt BT" w:hAnsi="Futura Lt BT" w:cs="Arial"/>
                <w:sz w:val="22"/>
                <w:szCs w:val="22"/>
              </w:rPr>
              <w:t>cambiar el turno para rendir el examen final  si lo desea.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Precondiciones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133777">
              <w:rPr>
                <w:rFonts w:ascii="Futura Lt BT" w:hAnsi="Futura Lt BT" w:cs="Arial"/>
                <w:sz w:val="22"/>
                <w:szCs w:val="22"/>
              </w:rPr>
              <w:t>El alumno debe haberse inscripto previamente a una mesa de examen final.</w:t>
            </w:r>
          </w:p>
        </w:tc>
      </w:tr>
      <w:tr w:rsidR="00F36D7D" w:rsidRPr="00166A20">
        <w:trPr>
          <w:trHeight w:val="252"/>
          <w:tblCellSpacing w:w="20" w:type="dxa"/>
          <w:jc w:val="center"/>
        </w:trPr>
        <w:tc>
          <w:tcPr>
            <w:tcW w:w="2465" w:type="dxa"/>
            <w:vMerge w:val="restart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Post- 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  <w:tc>
          <w:tcPr>
            <w:tcW w:w="8042" w:type="dxa"/>
            <w:gridSpan w:val="4"/>
          </w:tcPr>
          <w:p w:rsidR="00F36D7D" w:rsidRDefault="00F36D7D" w:rsidP="00F36D7D">
            <w:pPr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Éxito 1: </w:t>
            </w:r>
            <w:r w:rsidR="00C031EE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El alumno realizo El cambio al turno de examen de manera satisfactoria.</w:t>
            </w:r>
          </w:p>
          <w:p w:rsidR="00F56DC8" w:rsidRPr="00F56DC8" w:rsidRDefault="00F56DC8" w:rsidP="00C031EE">
            <w:pPr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Éxito 2: </w:t>
            </w:r>
          </w:p>
        </w:tc>
      </w:tr>
      <w:tr w:rsidR="00F36D7D" w:rsidRPr="00166A20">
        <w:trPr>
          <w:trHeight w:val="134"/>
          <w:tblCellSpacing w:w="20" w:type="dxa"/>
          <w:jc w:val="center"/>
        </w:trPr>
        <w:tc>
          <w:tcPr>
            <w:tcW w:w="2465" w:type="dxa"/>
            <w:vMerge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</w:p>
        </w:tc>
        <w:tc>
          <w:tcPr>
            <w:tcW w:w="8042" w:type="dxa"/>
            <w:gridSpan w:val="4"/>
          </w:tcPr>
          <w:p w:rsidR="00F36D7D" w:rsidRPr="00682D7B" w:rsidRDefault="00F36D7D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Cs w:val="22"/>
              </w:rPr>
              <w:t xml:space="preserve">Fracaso 1: </w:t>
            </w:r>
            <w:r w:rsidR="00682D7B">
              <w:rPr>
                <w:rFonts w:ascii="Futura Lt BT" w:hAnsi="Futura Lt BT" w:cs="Arial"/>
                <w:bCs/>
                <w:szCs w:val="22"/>
              </w:rPr>
              <w:t>El alumno no pud</w:t>
            </w:r>
            <w:r w:rsidR="00C031EE">
              <w:rPr>
                <w:rFonts w:ascii="Futura Lt BT" w:hAnsi="Futura Lt BT" w:cs="Arial"/>
                <w:bCs/>
                <w:szCs w:val="22"/>
              </w:rPr>
              <w:t xml:space="preserve">o realizar la operación </w:t>
            </w:r>
            <w:r w:rsidR="00682D7B">
              <w:rPr>
                <w:rFonts w:ascii="Futura Lt BT" w:hAnsi="Futura Lt BT" w:cs="Arial"/>
                <w:bCs/>
                <w:szCs w:val="22"/>
              </w:rPr>
              <w:t>debido a que ya caducó el tiempo para ello. (5 días hábiles antes de la mesa de examen final)</w:t>
            </w:r>
          </w:p>
          <w:p w:rsidR="00D21135" w:rsidRPr="00E675E4" w:rsidRDefault="00D21135" w:rsidP="004E6B0E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Cs w:val="22"/>
              </w:rPr>
              <w:t xml:space="preserve">Fracaso 2: </w:t>
            </w:r>
            <w:r w:rsidR="00E675E4">
              <w:rPr>
                <w:rFonts w:ascii="Futura Lt BT" w:hAnsi="Futura Lt BT" w:cs="Arial"/>
                <w:bCs/>
                <w:szCs w:val="22"/>
              </w:rPr>
              <w:t xml:space="preserve">El alumno no puede </w:t>
            </w:r>
            <w:r w:rsidR="004E6B0E">
              <w:rPr>
                <w:rFonts w:ascii="Futura Lt BT" w:hAnsi="Futura Lt BT" w:cs="Arial"/>
                <w:bCs/>
                <w:szCs w:val="22"/>
              </w:rPr>
              <w:t>realizar la operación de</w:t>
            </w:r>
            <w:r w:rsidR="00E675E4">
              <w:rPr>
                <w:rFonts w:ascii="Futura Lt BT" w:hAnsi="Futura Lt BT" w:cs="Arial"/>
                <w:bCs/>
                <w:szCs w:val="22"/>
              </w:rPr>
              <w:t xml:space="preserve"> cambio de turno debi</w:t>
            </w:r>
            <w:r w:rsidR="00BC69BD">
              <w:rPr>
                <w:rFonts w:ascii="Futura Lt BT" w:hAnsi="Futura Lt BT" w:cs="Arial"/>
                <w:bCs/>
                <w:szCs w:val="22"/>
              </w:rPr>
              <w:t xml:space="preserve">do a que no está inscripto en </w:t>
            </w:r>
            <w:r w:rsidR="00E675E4">
              <w:rPr>
                <w:rFonts w:ascii="Futura Lt BT" w:hAnsi="Futura Lt BT" w:cs="Arial"/>
                <w:bCs/>
                <w:szCs w:val="22"/>
              </w:rPr>
              <w:t>la mesa de examen final.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Curso Normal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Alternativas</w:t>
            </w:r>
          </w:p>
        </w:tc>
      </w:tr>
      <w:tr w:rsidR="00F36D7D" w:rsidRPr="00166A20">
        <w:trPr>
          <w:trHeight w:val="370"/>
          <w:tblCellSpacing w:w="20" w:type="dxa"/>
          <w:jc w:val="center"/>
        </w:trPr>
        <w:tc>
          <w:tcPr>
            <w:tcW w:w="5749" w:type="dxa"/>
            <w:gridSpan w:val="3"/>
          </w:tcPr>
          <w:p w:rsidR="00EB0B9D" w:rsidRPr="00EB0B9D" w:rsidRDefault="008D19E7" w:rsidP="00B809CE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hAnsi="Futura Lt BT" w:cs="Arial"/>
                <w:sz w:val="22"/>
                <w:szCs w:val="22"/>
              </w:rPr>
              <w:t xml:space="preserve">El caso de uso comienza cuando el alumno inscripto en una materia para rendir examen final, decide </w:t>
            </w:r>
            <w:r w:rsidR="006B7C40">
              <w:rPr>
                <w:rFonts w:ascii="Futura Lt BT" w:hAnsi="Futura Lt BT" w:cs="Arial"/>
                <w:sz w:val="22"/>
                <w:szCs w:val="22"/>
              </w:rPr>
              <w:t>cambiar el turno para rendir dicha materia</w:t>
            </w:r>
            <w:r w:rsidR="00162CF5">
              <w:rPr>
                <w:rFonts w:ascii="Futura Lt BT" w:hAnsi="Futura Lt BT" w:cs="Arial"/>
                <w:sz w:val="22"/>
                <w:szCs w:val="22"/>
              </w:rPr>
              <w:t xml:space="preserve">. </w:t>
            </w:r>
            <w:r w:rsidR="00EB0B9D">
              <w:rPr>
                <w:rFonts w:ascii="Futura Lt BT" w:hAnsi="Futura Lt BT" w:cs="Arial"/>
                <w:sz w:val="22"/>
                <w:szCs w:val="22"/>
              </w:rPr>
              <w:t>El alumno hace click en la materia q desea modificar</w:t>
            </w:r>
            <w:r w:rsidR="00042A29">
              <w:rPr>
                <w:rFonts w:ascii="Futura Lt BT" w:hAnsi="Futura Lt BT" w:cs="Arial"/>
                <w:sz w:val="22"/>
                <w:szCs w:val="22"/>
              </w:rPr>
              <w:t>.</w:t>
            </w:r>
          </w:p>
        </w:tc>
        <w:tc>
          <w:tcPr>
            <w:tcW w:w="4758" w:type="dxa"/>
            <w:gridSpan w:val="2"/>
          </w:tcPr>
          <w:p w:rsidR="00F36D7D" w:rsidRPr="007F37C5" w:rsidRDefault="007B07BF" w:rsidP="007B07B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EA553A" w:rsidP="001F76A1">
            <w:pPr>
              <w:numPr>
                <w:ilvl w:val="0"/>
                <w:numId w:val="3"/>
              </w:num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hAnsi="Futura Lt BT" w:cs="Arial"/>
                <w:sz w:val="22"/>
                <w:szCs w:val="22"/>
              </w:rPr>
              <w:t xml:space="preserve">El sistema muestra al alumno </w:t>
            </w:r>
            <w:r w:rsidR="001F76A1">
              <w:rPr>
                <w:rFonts w:ascii="Futura Lt BT" w:hAnsi="Futura Lt BT" w:cs="Arial"/>
                <w:sz w:val="22"/>
                <w:szCs w:val="22"/>
              </w:rPr>
              <w:t xml:space="preserve">una pantalla </w:t>
            </w:r>
            <w:r w:rsidR="00FB68BD">
              <w:rPr>
                <w:rFonts w:ascii="Futura Lt BT" w:hAnsi="Futura Lt BT" w:cs="Arial"/>
                <w:sz w:val="22"/>
                <w:szCs w:val="22"/>
              </w:rPr>
              <w:t xml:space="preserve">donde  </w:t>
            </w:r>
            <w:r w:rsidR="00EB0B9D">
              <w:rPr>
                <w:rFonts w:ascii="Futura Lt BT" w:hAnsi="Futura Lt BT" w:cs="Arial"/>
                <w:sz w:val="22"/>
                <w:szCs w:val="22"/>
              </w:rPr>
              <w:t xml:space="preserve"> se visualizan las fechas disponibles para rendir la materia q desea modificar</w:t>
            </w:r>
            <w:r w:rsidR="00D630C7">
              <w:rPr>
                <w:rFonts w:ascii="Futura Lt BT" w:hAnsi="Futura Lt BT" w:cs="Arial"/>
                <w:sz w:val="22"/>
                <w:szCs w:val="22"/>
              </w:rPr>
              <w:t xml:space="preserve">. </w:t>
            </w:r>
          </w:p>
        </w:tc>
        <w:tc>
          <w:tcPr>
            <w:tcW w:w="4758" w:type="dxa"/>
            <w:gridSpan w:val="2"/>
          </w:tcPr>
          <w:p w:rsidR="00F36D7D" w:rsidRPr="007F37C5" w:rsidRDefault="00F36D7D" w:rsidP="00BD2E3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223361" w:rsidP="005B18A4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sz w:val="22"/>
                <w:szCs w:val="22"/>
              </w:rPr>
              <w:t>El alumno</w:t>
            </w:r>
            <w:r w:rsidR="00B21F6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D23401">
              <w:rPr>
                <w:rFonts w:ascii="Futura Lt BT" w:hAnsi="Futura Lt BT" w:cs="Arial"/>
                <w:sz w:val="22"/>
                <w:szCs w:val="22"/>
              </w:rPr>
              <w:t>selecciona la opción disponible a la m</w:t>
            </w:r>
            <w:r w:rsidR="00B21F60">
              <w:rPr>
                <w:rFonts w:ascii="Futura Lt BT" w:hAnsi="Futura Lt BT" w:cs="Arial"/>
                <w:sz w:val="22"/>
                <w:szCs w:val="22"/>
              </w:rPr>
              <w:t xml:space="preserve">ateria que desea  rendir.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BD2E3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5B18A4" w:rsidP="005B18A4">
            <w:pPr>
              <w:numPr>
                <w:ilvl w:val="0"/>
                <w:numId w:val="3"/>
              </w:num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hAnsi="Futura Lt BT" w:cs="Arial"/>
                <w:sz w:val="22"/>
                <w:szCs w:val="22"/>
              </w:rPr>
              <w:t xml:space="preserve">El alumno pulsa el botón “Aceptar” y el cambio queda registrado en el sistema.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7B07BF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7B07BF" w:rsidRPr="00166A20" w:rsidRDefault="007B07BF" w:rsidP="005B18A4">
            <w:pPr>
              <w:numPr>
                <w:ilvl w:val="0"/>
                <w:numId w:val="3"/>
              </w:numPr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Fin del caso de uso.</w:t>
            </w:r>
          </w:p>
        </w:tc>
        <w:tc>
          <w:tcPr>
            <w:tcW w:w="4758" w:type="dxa"/>
            <w:gridSpan w:val="2"/>
          </w:tcPr>
          <w:p w:rsidR="007B07BF" w:rsidRPr="00166A20" w:rsidRDefault="007B07BF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7B07BF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7B07BF" w:rsidRPr="00166A20" w:rsidRDefault="007B07BF" w:rsidP="00F36D7D">
            <w:pPr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Observaciones: </w:t>
            </w:r>
          </w:p>
          <w:p w:rsidR="007B07BF" w:rsidRPr="00166A20" w:rsidRDefault="00264474" w:rsidP="00F36D7D">
            <w:pPr>
              <w:numPr>
                <w:ilvl w:val="6"/>
                <w:numId w:val="1"/>
              </w:numPr>
              <w:tabs>
                <w:tab w:val="clear" w:pos="2520"/>
                <w:tab w:val="num" w:pos="360"/>
              </w:tabs>
              <w:ind w:left="360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hAnsi="Futura Lt BT" w:cs="Arial"/>
                <w:sz w:val="22"/>
                <w:szCs w:val="22"/>
              </w:rPr>
              <w:t>El alumno</w:t>
            </w:r>
            <w:r w:rsidR="007B07BF" w:rsidRPr="00166A20">
              <w:rPr>
                <w:rFonts w:ascii="Futura Lt BT" w:hAnsi="Futura Lt BT" w:cs="Arial"/>
                <w:sz w:val="22"/>
                <w:szCs w:val="22"/>
              </w:rPr>
              <w:t xml:space="preserve"> puede cancelar la operación en cualquier momento.</w:t>
            </w:r>
          </w:p>
        </w:tc>
        <w:tc>
          <w:tcPr>
            <w:tcW w:w="4758" w:type="dxa"/>
            <w:gridSpan w:val="2"/>
          </w:tcPr>
          <w:p w:rsidR="007B07BF" w:rsidRPr="00166A20" w:rsidRDefault="007B07BF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7B07BF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7B07BF" w:rsidRPr="00166A20" w:rsidRDefault="007B07BF" w:rsidP="00F36D7D">
            <w:p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Requerimientos no Funcionales Asociados</w:t>
            </w:r>
            <w:r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  <w:tc>
          <w:tcPr>
            <w:tcW w:w="4758" w:type="dxa"/>
            <w:gridSpan w:val="2"/>
          </w:tcPr>
          <w:p w:rsidR="007B07BF" w:rsidRPr="00166A20" w:rsidRDefault="007B07BF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7B07BF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7B07BF" w:rsidRPr="00166A20" w:rsidRDefault="007B07BF" w:rsidP="00A30886">
            <w:pPr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Reglas de Negocio Asociadas:</w:t>
            </w:r>
            <w:r w:rsidRPr="00797A3B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A30886">
              <w:rPr>
                <w:rFonts w:ascii="Futura Lt BT" w:hAnsi="Futura Lt BT" w:cs="Arial"/>
                <w:sz w:val="22"/>
                <w:szCs w:val="22"/>
              </w:rPr>
              <w:t>El alumno debe modificar la inscripción 5 dias hábiles antes de la fecha del turno.</w:t>
            </w:r>
          </w:p>
        </w:tc>
        <w:tc>
          <w:tcPr>
            <w:tcW w:w="4758" w:type="dxa"/>
            <w:gridSpan w:val="2"/>
          </w:tcPr>
          <w:p w:rsidR="007B07BF" w:rsidRPr="00166A20" w:rsidRDefault="007B07BF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7B07BF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7B07BF" w:rsidRPr="00166A20" w:rsidRDefault="007B07BF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Fuente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: &lt;Minuta, Reunión, Entrevista, Documento, 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lastRenderedPageBreak/>
              <w:t xml:space="preserve">etc&gt; </w:t>
            </w:r>
          </w:p>
        </w:tc>
        <w:tc>
          <w:tcPr>
            <w:tcW w:w="4758" w:type="dxa"/>
            <w:gridSpan w:val="2"/>
          </w:tcPr>
          <w:p w:rsidR="007B07BF" w:rsidRPr="00166A20" w:rsidRDefault="007B07BF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lastRenderedPageBreak/>
              <w:t>Referencia Fuente: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&lt;Nombre de Minuta,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lastRenderedPageBreak/>
              <w:t>Documento, etc. &gt;</w:t>
            </w:r>
          </w:p>
        </w:tc>
      </w:tr>
      <w:tr w:rsidR="007B07BF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7B07BF" w:rsidRPr="00166A20" w:rsidRDefault="007B07BF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lastRenderedPageBreak/>
              <w:t xml:space="preserve">Asociaciones de Inclusión: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  <w:tc>
          <w:tcPr>
            <w:tcW w:w="4758" w:type="dxa"/>
            <w:gridSpan w:val="2"/>
          </w:tcPr>
          <w:p w:rsidR="007B07BF" w:rsidRPr="00166A20" w:rsidRDefault="007B07BF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7B07BF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7B07BF" w:rsidRPr="00166A20" w:rsidRDefault="007B07BF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Extensión: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  <w:tc>
          <w:tcPr>
            <w:tcW w:w="4758" w:type="dxa"/>
            <w:gridSpan w:val="2"/>
          </w:tcPr>
          <w:p w:rsidR="007B07BF" w:rsidRPr="00166A20" w:rsidRDefault="007B07BF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7B07BF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7B07BF" w:rsidRPr="00166A20" w:rsidRDefault="007B07BF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donde se incluye: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7B07BF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7B07BF" w:rsidRPr="00166A20" w:rsidRDefault="007B07BF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al que extiende: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7B07BF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7B07BF" w:rsidRPr="00166A20" w:rsidRDefault="007B07BF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de Generalización: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7B07BF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7B07BF" w:rsidRPr="00166A20" w:rsidRDefault="007B07BF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25" w:type="dxa"/>
            <w:gridSpan w:val="3"/>
          </w:tcPr>
          <w:p w:rsidR="007B07BF" w:rsidRPr="00166A20" w:rsidRDefault="007B07BF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7B07BF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7B07BF" w:rsidRPr="00166A20" w:rsidRDefault="007B07BF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7B07BF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7B07BF" w:rsidRPr="00166A20" w:rsidRDefault="007B07BF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</w:p>
        </w:tc>
      </w:tr>
      <w:tr w:rsidR="007B07BF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7B07BF" w:rsidRPr="00166A20" w:rsidRDefault="007B07BF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</w:p>
        </w:tc>
      </w:tr>
      <w:tr w:rsidR="007B07BF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7B07BF" w:rsidRPr="00166A20" w:rsidRDefault="007B07BF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</w:p>
        </w:tc>
      </w:tr>
      <w:tr w:rsidR="007B07BF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7B07BF" w:rsidRPr="00166A20" w:rsidRDefault="007B07BF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</w:p>
        </w:tc>
      </w:tr>
    </w:tbl>
    <w:p w:rsidR="00166A20" w:rsidRDefault="00166A20" w:rsidP="00166A20"/>
    <w:p w:rsidR="00166A20" w:rsidRPr="00443351" w:rsidRDefault="00166A20" w:rsidP="00166A20">
      <w:pPr>
        <w:rPr>
          <w:rFonts w:ascii="Futura Lt BT" w:hAnsi="Futura Lt BT" w:cs="Arial"/>
          <w:b/>
          <w:sz w:val="22"/>
          <w:szCs w:val="22"/>
        </w:rPr>
      </w:pPr>
      <w:r>
        <w:br w:type="page"/>
      </w:r>
      <w:r w:rsidRPr="00443351">
        <w:rPr>
          <w:rFonts w:ascii="Futura Lt BT" w:hAnsi="Futura Lt BT" w:cs="Arial"/>
          <w:b/>
          <w:sz w:val="22"/>
          <w:szCs w:val="22"/>
        </w:rPr>
        <w:lastRenderedPageBreak/>
        <w:t>Prototipo de Interfaz de Usuario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jc w:val="both"/>
        <w:rPr>
          <w:rFonts w:ascii="Futura Lt BT" w:hAnsi="Futura Lt BT" w:cs="Arial"/>
          <w:sz w:val="22"/>
          <w:szCs w:val="22"/>
        </w:rPr>
      </w:pPr>
      <w:r w:rsidRPr="00443351">
        <w:rPr>
          <w:rFonts w:ascii="Futura Lt BT" w:hAnsi="Futura Lt BT" w:cs="Arial"/>
          <w:sz w:val="22"/>
          <w:szCs w:val="22"/>
        </w:rPr>
        <w:t>&lt;Aquí se puede describir la interfaz de usuario asociada al caso de uso o pegar las maquetas</w:t>
      </w:r>
      <w:r w:rsidRPr="00443351">
        <w:rPr>
          <w:rFonts w:ascii="Futura Lt BT" w:hAnsi="Futura Lt BT" w:cs="Arial"/>
          <w:b/>
          <w:sz w:val="22"/>
          <w:szCs w:val="22"/>
        </w:rPr>
        <w:t xml:space="preserve"> </w:t>
      </w:r>
      <w:r w:rsidRPr="00443351">
        <w:rPr>
          <w:rFonts w:ascii="Futura Lt BT" w:hAnsi="Futura Lt BT" w:cs="Arial"/>
          <w:sz w:val="22"/>
          <w:szCs w:val="22"/>
        </w:rPr>
        <w:t>correspondientes.&gt;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tbl>
      <w:tblPr>
        <w:tblW w:w="1039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99"/>
        <w:gridCol w:w="1956"/>
        <w:gridCol w:w="4850"/>
        <w:gridCol w:w="2389"/>
      </w:tblGrid>
      <w:tr w:rsidR="00166A20" w:rsidRPr="00443351">
        <w:trPr>
          <w:tblCellSpacing w:w="20" w:type="dxa"/>
          <w:jc w:val="center"/>
        </w:trPr>
        <w:tc>
          <w:tcPr>
            <w:tcW w:w="10314" w:type="dxa"/>
            <w:gridSpan w:val="4"/>
            <w:shd w:val="clear" w:color="auto" w:fill="003366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sz w:val="22"/>
                <w:szCs w:val="22"/>
              </w:rPr>
              <w:t>Historia de Cambios</w:t>
            </w:r>
          </w:p>
        </w:tc>
      </w:tr>
      <w:tr w:rsidR="00166A20" w:rsidRPr="00443351">
        <w:trPr>
          <w:trHeight w:val="324"/>
          <w:tblCellSpacing w:w="20" w:type="dxa"/>
          <w:jc w:val="center"/>
        </w:trPr>
        <w:tc>
          <w:tcPr>
            <w:tcW w:w="113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916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4810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2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1.0</w:t>
            </w: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ind w:left="164" w:hanging="164"/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&lt;dd/mm/aaaa&gt;</w:t>
            </w: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Versión Inicial</w:t>
            </w: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  <w:lang w:val="en-US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  <w:lang w:val="en-US"/>
              </w:rPr>
              <w:t>&lt;Nombre del Autor&gt;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</w:tbl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sectPr w:rsidR="00166A20" w:rsidRPr="00443351" w:rsidSect="00166A20">
      <w:headerReference w:type="default" r:id="rId7"/>
      <w:footerReference w:type="default" r:id="rId8"/>
      <w:pgSz w:w="11906" w:h="16838"/>
      <w:pgMar w:top="1418" w:right="851" w:bottom="1418" w:left="851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114" w:rsidRDefault="003E0114" w:rsidP="00247CC5">
      <w:r>
        <w:separator/>
      </w:r>
    </w:p>
  </w:endnote>
  <w:endnote w:type="continuationSeparator" w:id="1">
    <w:p w:rsidR="003E0114" w:rsidRDefault="003E0114" w:rsidP="00247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2764"/>
      <w:gridCol w:w="6306"/>
      <w:gridCol w:w="1260"/>
    </w:tblGrid>
    <w:tr w:rsidR="00B12757" w:rsidRPr="00DD3B91">
      <w:tc>
        <w:tcPr>
          <w:tcW w:w="2764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>Versión del Estándar: 1.0</w:t>
          </w:r>
        </w:p>
      </w:tc>
      <w:tc>
        <w:tcPr>
          <w:tcW w:w="7566" w:type="dxa"/>
          <w:gridSpan w:val="2"/>
        </w:tcPr>
        <w:p w:rsidR="00B12757" w:rsidRPr="00DD3B91" w:rsidRDefault="00B12757" w:rsidP="00BF6EDF">
          <w:pPr>
            <w:pStyle w:val="Piedepgina"/>
            <w:tabs>
              <w:tab w:val="center" w:pos="6776"/>
            </w:tabs>
            <w:jc w:val="right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Nivel de Confidencialidad: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Confidencial</w:t>
          </w:r>
        </w:p>
      </w:tc>
    </w:tr>
    <w:tr w:rsidR="00B12757" w:rsidRPr="00DD3B91">
      <w:trPr>
        <w:trHeight w:val="390"/>
      </w:trPr>
      <w:tc>
        <w:tcPr>
          <w:tcW w:w="9070" w:type="dxa"/>
          <w:gridSpan w:val="2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Archivo del Documento: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</w:t>
          </w:r>
          <w:fldSimple w:instr=" FILENAME  \p  \* MERGEFORMAT ">
            <w:r w:rsidR="00971AD1">
              <w:rPr>
                <w:rFonts w:ascii="Futura Lt BT" w:eastAsia="Arial Unicode MS" w:hAnsi="Futura Lt BT" w:cs="Lucida Sans"/>
                <w:noProof/>
                <w:sz w:val="18"/>
                <w:szCs w:val="18"/>
                <w:lang w:val="pt-BR"/>
              </w:rPr>
              <w:t>Documento2</w:t>
            </w:r>
          </w:fldSimple>
        </w:p>
      </w:tc>
      <w:tc>
        <w:tcPr>
          <w:tcW w:w="1260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Página </w:t>
          </w:r>
          <w:r w:rsidR="00515AD2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instrText xml:space="preserve"> PAGE </w:instrText>
          </w:r>
          <w:r w:rsidR="00515AD2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separate"/>
          </w:r>
          <w:r w:rsidR="00B809CE">
            <w:rPr>
              <w:rFonts w:ascii="Futura Lt BT" w:eastAsia="Arial Unicode MS" w:hAnsi="Futura Lt BT" w:cs="Lucida Sans"/>
              <w:b/>
              <w:noProof/>
              <w:sz w:val="18"/>
              <w:szCs w:val="18"/>
            </w:rPr>
            <w:t>1</w:t>
          </w:r>
          <w:r w:rsidR="00515AD2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end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 de </w:t>
          </w:r>
          <w:r w:rsidR="00515AD2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instrText xml:space="preserve"> NUMPAGES </w:instrText>
          </w:r>
          <w:r w:rsidR="00515AD2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separate"/>
          </w:r>
          <w:r w:rsidR="00B809CE">
            <w:rPr>
              <w:rFonts w:ascii="Futura Lt BT" w:eastAsia="Arial Unicode MS" w:hAnsi="Futura Lt BT" w:cs="Lucida Sans"/>
              <w:noProof/>
              <w:sz w:val="18"/>
              <w:szCs w:val="18"/>
            </w:rPr>
            <w:t>3</w:t>
          </w:r>
          <w:r w:rsidR="00515AD2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end"/>
          </w:r>
        </w:p>
      </w:tc>
    </w:tr>
  </w:tbl>
  <w:p w:rsidR="00B12757" w:rsidRDefault="00B12757" w:rsidP="00166A2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114" w:rsidRDefault="003E0114" w:rsidP="00247CC5">
      <w:r>
        <w:separator/>
      </w:r>
    </w:p>
  </w:footnote>
  <w:footnote w:type="continuationSeparator" w:id="1">
    <w:p w:rsidR="003E0114" w:rsidRDefault="003E0114" w:rsidP="00247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757" w:rsidRPr="007209A8" w:rsidRDefault="00BE7F5E" w:rsidP="00166A20">
    <w:pPr>
      <w:pStyle w:val="Encabezado"/>
      <w:tabs>
        <w:tab w:val="center" w:pos="4860"/>
        <w:tab w:val="right" w:pos="9720"/>
      </w:tabs>
      <w:rPr>
        <w:rFonts w:ascii="Futura Lt BT" w:hAnsi="Futura Lt BT" w:cs="Lucida Sans"/>
        <w:sz w:val="18"/>
        <w:szCs w:val="18"/>
      </w:rPr>
    </w:pPr>
    <w:r>
      <w:rPr>
        <w:rFonts w:ascii="Futura Lt BT" w:hAnsi="Futura Lt BT" w:cs="Lucida Sans"/>
        <w:sz w:val="18"/>
        <w:szCs w:val="18"/>
      </w:rPr>
      <w:t>Entorno de Gestión Académico</w:t>
    </w:r>
    <w:r w:rsidR="00B12757" w:rsidRPr="007209A8">
      <w:rPr>
        <w:rFonts w:ascii="Futura Lt BT" w:hAnsi="Futura Lt BT" w:cs="Lucida Sans"/>
        <w:sz w:val="18"/>
        <w:szCs w:val="18"/>
      </w:rPr>
      <w:tab/>
    </w:r>
  </w:p>
  <w:p w:rsidR="00B12757" w:rsidRPr="007209A8" w:rsidRDefault="00B12757" w:rsidP="00166A20">
    <w:pPr>
      <w:pStyle w:val="Encabezado"/>
      <w:tabs>
        <w:tab w:val="center" w:pos="4860"/>
        <w:tab w:val="right" w:pos="9720"/>
      </w:tabs>
      <w:jc w:val="right"/>
      <w:rPr>
        <w:rFonts w:ascii="Futura Lt BT" w:hAnsi="Futura Lt BT" w:cs="Lucida Sans"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>Especificación de Caso de Uso a Trazo Fino</w:t>
    </w:r>
  </w:p>
  <w:p w:rsidR="00B12757" w:rsidRPr="007209A8" w:rsidRDefault="00B12757" w:rsidP="00166A20">
    <w:pPr>
      <w:pStyle w:val="Encabezado"/>
      <w:jc w:val="right"/>
      <w:rPr>
        <w:rFonts w:ascii="Futura Lt BT" w:hAnsi="Futura Lt BT"/>
        <w:sz w:val="18"/>
        <w:szCs w:val="18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34340"/>
    <w:multiLevelType w:val="multilevel"/>
    <w:tmpl w:val="61A093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4D270C39"/>
    <w:multiLevelType w:val="hybridMultilevel"/>
    <w:tmpl w:val="11F4F9D4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2A771FA"/>
    <w:multiLevelType w:val="hybridMultilevel"/>
    <w:tmpl w:val="63C8809E"/>
    <w:lvl w:ilvl="0" w:tplc="663465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551275"/>
    <w:multiLevelType w:val="hybridMultilevel"/>
    <w:tmpl w:val="98F2E51A"/>
    <w:lvl w:ilvl="0" w:tplc="BAD89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1B300F"/>
    <w:rsid w:val="00012F6C"/>
    <w:rsid w:val="00042A29"/>
    <w:rsid w:val="000D2E22"/>
    <w:rsid w:val="000E4B49"/>
    <w:rsid w:val="000F593C"/>
    <w:rsid w:val="000F5C28"/>
    <w:rsid w:val="00133777"/>
    <w:rsid w:val="00140AE7"/>
    <w:rsid w:val="00162CF5"/>
    <w:rsid w:val="00166A20"/>
    <w:rsid w:val="001A7FAF"/>
    <w:rsid w:val="001B300F"/>
    <w:rsid w:val="001C06C9"/>
    <w:rsid w:val="001F76A1"/>
    <w:rsid w:val="00223361"/>
    <w:rsid w:val="00247CC5"/>
    <w:rsid w:val="00264474"/>
    <w:rsid w:val="00265F79"/>
    <w:rsid w:val="002A4841"/>
    <w:rsid w:val="00306CD4"/>
    <w:rsid w:val="00313499"/>
    <w:rsid w:val="0032267A"/>
    <w:rsid w:val="00331450"/>
    <w:rsid w:val="00367034"/>
    <w:rsid w:val="003A570E"/>
    <w:rsid w:val="003B38C0"/>
    <w:rsid w:val="003D15B9"/>
    <w:rsid w:val="003E0114"/>
    <w:rsid w:val="003E1FA6"/>
    <w:rsid w:val="004458BF"/>
    <w:rsid w:val="004B0FAA"/>
    <w:rsid w:val="004E6B0E"/>
    <w:rsid w:val="00515AD2"/>
    <w:rsid w:val="0053132F"/>
    <w:rsid w:val="0053554D"/>
    <w:rsid w:val="005A366E"/>
    <w:rsid w:val="005B18A4"/>
    <w:rsid w:val="005F3932"/>
    <w:rsid w:val="00602F0F"/>
    <w:rsid w:val="00677722"/>
    <w:rsid w:val="00682D7B"/>
    <w:rsid w:val="00686CBA"/>
    <w:rsid w:val="006B7C40"/>
    <w:rsid w:val="006D15E5"/>
    <w:rsid w:val="006D6E78"/>
    <w:rsid w:val="006F27C2"/>
    <w:rsid w:val="007011F2"/>
    <w:rsid w:val="00701549"/>
    <w:rsid w:val="00710DF9"/>
    <w:rsid w:val="00744534"/>
    <w:rsid w:val="00765213"/>
    <w:rsid w:val="00765E1E"/>
    <w:rsid w:val="00797A3B"/>
    <w:rsid w:val="007B07BF"/>
    <w:rsid w:val="007E16DD"/>
    <w:rsid w:val="007F37C5"/>
    <w:rsid w:val="00827758"/>
    <w:rsid w:val="00834AB7"/>
    <w:rsid w:val="008377AF"/>
    <w:rsid w:val="008627AD"/>
    <w:rsid w:val="00864F5D"/>
    <w:rsid w:val="00896D4B"/>
    <w:rsid w:val="008D19E7"/>
    <w:rsid w:val="008D7049"/>
    <w:rsid w:val="008F2938"/>
    <w:rsid w:val="009029B7"/>
    <w:rsid w:val="009500D8"/>
    <w:rsid w:val="00971AD1"/>
    <w:rsid w:val="0097272F"/>
    <w:rsid w:val="009B25EC"/>
    <w:rsid w:val="009C6AD8"/>
    <w:rsid w:val="009D3DC3"/>
    <w:rsid w:val="009F2DF7"/>
    <w:rsid w:val="00A01D18"/>
    <w:rsid w:val="00A23790"/>
    <w:rsid w:val="00A30886"/>
    <w:rsid w:val="00A523EA"/>
    <w:rsid w:val="00A7317F"/>
    <w:rsid w:val="00AB6902"/>
    <w:rsid w:val="00AC488D"/>
    <w:rsid w:val="00AE2CAB"/>
    <w:rsid w:val="00B12757"/>
    <w:rsid w:val="00B21F60"/>
    <w:rsid w:val="00B36547"/>
    <w:rsid w:val="00B369D1"/>
    <w:rsid w:val="00B809CE"/>
    <w:rsid w:val="00BC69BD"/>
    <w:rsid w:val="00BD2E3F"/>
    <w:rsid w:val="00BD725B"/>
    <w:rsid w:val="00BE5095"/>
    <w:rsid w:val="00BE7F5E"/>
    <w:rsid w:val="00BF6EDF"/>
    <w:rsid w:val="00C031EE"/>
    <w:rsid w:val="00C27B28"/>
    <w:rsid w:val="00C75746"/>
    <w:rsid w:val="00C76119"/>
    <w:rsid w:val="00C77440"/>
    <w:rsid w:val="00C92559"/>
    <w:rsid w:val="00CC029B"/>
    <w:rsid w:val="00CE15A8"/>
    <w:rsid w:val="00CE3111"/>
    <w:rsid w:val="00CF4DA5"/>
    <w:rsid w:val="00D21135"/>
    <w:rsid w:val="00D23401"/>
    <w:rsid w:val="00D27988"/>
    <w:rsid w:val="00D36E0C"/>
    <w:rsid w:val="00D630C7"/>
    <w:rsid w:val="00D66D98"/>
    <w:rsid w:val="00DA1305"/>
    <w:rsid w:val="00DD4223"/>
    <w:rsid w:val="00DE06F6"/>
    <w:rsid w:val="00E675E4"/>
    <w:rsid w:val="00E717BA"/>
    <w:rsid w:val="00E80772"/>
    <w:rsid w:val="00E80A9C"/>
    <w:rsid w:val="00E9207D"/>
    <w:rsid w:val="00EA553A"/>
    <w:rsid w:val="00EB0B9D"/>
    <w:rsid w:val="00ED51D2"/>
    <w:rsid w:val="00F36D7D"/>
    <w:rsid w:val="00F56DC8"/>
    <w:rsid w:val="00F67FB5"/>
    <w:rsid w:val="00F72C3B"/>
    <w:rsid w:val="00FB6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5A8"/>
    <w:rPr>
      <w:sz w:val="24"/>
      <w:szCs w:val="24"/>
    </w:rPr>
  </w:style>
  <w:style w:type="paragraph" w:styleId="Ttulo5">
    <w:name w:val="heading 5"/>
    <w:basedOn w:val="Normal"/>
    <w:next w:val="Normal"/>
    <w:qFormat/>
    <w:rsid w:val="00CE15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UseCaseNegra1">
    <w:name w:val="ViñetaUseCaseNegra1"/>
    <w:basedOn w:val="Normal"/>
    <w:rsid w:val="00CE15A8"/>
    <w:pPr>
      <w:numPr>
        <w:ilvl w:val="2"/>
        <w:numId w:val="2"/>
      </w:numPr>
      <w:tabs>
        <w:tab w:val="clear" w:pos="1980"/>
        <w:tab w:val="left" w:pos="804"/>
      </w:tabs>
      <w:ind w:left="804" w:hanging="340"/>
      <w:jc w:val="both"/>
    </w:pPr>
    <w:rPr>
      <w:rFonts w:ascii="Arial Narrow" w:hAnsi="Arial Narrow"/>
      <w:sz w:val="22"/>
      <w:szCs w:val="20"/>
    </w:rPr>
  </w:style>
  <w:style w:type="paragraph" w:customStyle="1" w:styleId="Ttulo5UseCAse">
    <w:name w:val="Título 5 UseCAse"/>
    <w:basedOn w:val="Ttulo5"/>
    <w:rsid w:val="00CE15A8"/>
    <w:pPr>
      <w:keepNext/>
      <w:spacing w:before="0" w:after="0"/>
    </w:pPr>
    <w:rPr>
      <w:rFonts w:ascii="Arial Narrow" w:hAnsi="Arial Narrow"/>
      <w:bCs w:val="0"/>
      <w:i w:val="0"/>
      <w:iCs w:val="0"/>
      <w:sz w:val="22"/>
      <w:szCs w:val="20"/>
    </w:rPr>
  </w:style>
  <w:style w:type="paragraph" w:customStyle="1" w:styleId="VietaUseCaseBca1">
    <w:name w:val="ViñetaUseCaseBca1"/>
    <w:basedOn w:val="Normal"/>
    <w:rsid w:val="00CE15A8"/>
    <w:pPr>
      <w:numPr>
        <w:ilvl w:val="1"/>
        <w:numId w:val="2"/>
      </w:numPr>
    </w:pPr>
    <w:rPr>
      <w:rFonts w:ascii="Arial Narrow" w:hAnsi="Arial Narrow"/>
      <w:sz w:val="22"/>
      <w:szCs w:val="20"/>
    </w:rPr>
  </w:style>
  <w:style w:type="paragraph" w:styleId="Encabezado">
    <w:name w:val="header"/>
    <w:basedOn w:val="Normal"/>
    <w:rsid w:val="00F36D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36D7D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5B18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Quinto%20A&#241;o\Ing%20de%20Software\Trabajo%20Final\6c-_unlar_REQM_STD_Caso_de_Uso-Trazo_Fin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6c-_unlar_REQM_STD_Caso_de_Uso-Trazo_Fino.dot</Template>
  <TotalTime>270</TotalTime>
  <Pages>3</Pages>
  <Words>422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Caso de Uso:</vt:lpstr>
    </vt:vector>
  </TitlesOfParts>
  <Company>JM Consultoras S.R.L.</Company>
  <LinksUpToDate>false</LinksUpToDate>
  <CharactersWithSpaces>2744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Caso de Uso:</dc:title>
  <dc:creator>fabian falon</dc:creator>
  <cp:lastModifiedBy>fabian falon</cp:lastModifiedBy>
  <cp:revision>36</cp:revision>
  <dcterms:created xsi:type="dcterms:W3CDTF">2014-05-14T21:40:00Z</dcterms:created>
  <dcterms:modified xsi:type="dcterms:W3CDTF">2014-05-16T14:12:00Z</dcterms:modified>
</cp:coreProperties>
</file>