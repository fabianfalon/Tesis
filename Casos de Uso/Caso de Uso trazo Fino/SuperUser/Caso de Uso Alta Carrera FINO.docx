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8677C4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Alta Carrera </w:t>
            </w:r>
            <w:r w:rsidR="00F36D7D"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8677C4">
              <w:rPr>
                <w:rFonts w:ascii="Futura Lt BT" w:hAnsi="Futura Lt BT" w:cs="Arial"/>
                <w:sz w:val="22"/>
                <w:szCs w:val="22"/>
              </w:rPr>
              <w:t>Super User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</w:r>
            <w:r w:rsidR="008677C4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</w:r>
            <w:r w:rsidR="0031740F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CE4DF5">
              <w:rPr>
                <w:rFonts w:ascii="Futura Lt BT" w:hAnsi="Futura Lt BT" w:cs="Arial"/>
                <w:sz w:val="22"/>
                <w:szCs w:val="22"/>
              </w:rPr>
              <w:t xml:space="preserve">Registrar una nueva carrera en el sistema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CE4DF5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CE4DF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administrador registra exitosamente una nueva carrera en el sistema.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CB5A66">
              <w:rPr>
                <w:rFonts w:ascii="Futura Lt BT" w:hAnsi="Futura Lt BT" w:cs="Arial"/>
                <w:bCs/>
                <w:szCs w:val="22"/>
              </w:rPr>
              <w:t>El administrador no completa algún campo obligatorio.</w:t>
            </w:r>
          </w:p>
          <w:p w:rsidR="00D21135" w:rsidRPr="00CB5A66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CB5A66">
              <w:rPr>
                <w:rFonts w:ascii="Futura Lt BT" w:hAnsi="Futura Lt BT" w:cs="Arial"/>
                <w:b/>
                <w:bCs/>
                <w:szCs w:val="22"/>
              </w:rPr>
              <w:t xml:space="preserve"> </w:t>
            </w:r>
            <w:r w:rsidR="00CB5A66">
              <w:rPr>
                <w:rFonts w:ascii="Futura Lt BT" w:hAnsi="Futura Lt BT" w:cs="Arial"/>
                <w:bCs/>
                <w:szCs w:val="22"/>
              </w:rPr>
              <w:t xml:space="preserve">El administrador no confirma los datos de la carrera a registrar.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BC172E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BC172E">
              <w:rPr>
                <w:rFonts w:ascii="Futura Lt BT" w:hAnsi="Futura Lt BT" w:cs="Arial"/>
                <w:sz w:val="22"/>
                <w:szCs w:val="22"/>
              </w:rPr>
              <w:t xml:space="preserve"> el Administrador selecciona la opción “Agregar Nueva Carrera”.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C171BB">
              <w:rPr>
                <w:rFonts w:ascii="Futura Lt BT" w:hAnsi="Futura Lt BT" w:cs="Arial"/>
                <w:b/>
                <w:sz w:val="22"/>
                <w:szCs w:val="22"/>
              </w:rPr>
              <w:t>:</w:t>
            </w:r>
            <w:r w:rsidR="00C171BB">
              <w:rPr>
                <w:rFonts w:ascii="Futura Lt BT" w:hAnsi="Futura Lt BT" w:cs="Arial"/>
                <w:sz w:val="22"/>
                <w:szCs w:val="22"/>
              </w:rPr>
              <w:t xml:space="preserve"> Muestra un formulario con los datos necesarios para dar de alta una nueva carrera. Estos datos son: Nombre de la Nueva carrera, años de duración, espacios curriculares)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B1743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>
              <w:rPr>
                <w:rFonts w:ascii="Futura Lt BT" w:hAnsi="Futura Lt BT" w:cs="Arial"/>
                <w:sz w:val="22"/>
                <w:szCs w:val="22"/>
              </w:rPr>
              <w:t>El Administrador llena el formulario y presiona “Registrar”.</w:t>
            </w:r>
            <w:r w:rsidR="00D21135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EE41D1" w:rsidRDefault="00EE41D1" w:rsidP="00EE41D1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3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>
              <w:rPr>
                <w:rFonts w:ascii="Futura Lt BT" w:eastAsia="Futura Lt BT" w:hAnsi="Futura Lt BT" w:cs="Futura Lt BT"/>
                <w:sz w:val="22"/>
                <w:szCs w:val="22"/>
              </w:rPr>
              <w:t>.A: El administrador no ingresa algún campo obligatorio.</w:t>
            </w:r>
          </w:p>
          <w:p w:rsidR="00EE41D1" w:rsidRDefault="00EE41D1" w:rsidP="00EE41D1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eastAsia="Futura Lt BT" w:hAnsi="Futura Lt BT" w:cs="Futura Lt BT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3.A.1: El sistema informa de tal situación.</w:t>
            </w:r>
          </w:p>
          <w:p w:rsidR="00F36D7D" w:rsidRPr="00166A20" w:rsidRDefault="00EE41D1" w:rsidP="00EE41D1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eastAsia="Futura Lt BT" w:hAnsi="Futura Lt BT" w:cs="Futura Lt BT"/>
                <w:sz w:val="22"/>
                <w:szCs w:val="22"/>
              </w:rPr>
              <w:t xml:space="preserve">        3.A.2: Se muestra el formulario   con los datos cargados.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DB1743" w:rsidRPr="00166A20" w:rsidRDefault="00DB1743" w:rsidP="00F27E4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Arial"/>
                <w:sz w:val="22"/>
                <w:szCs w:val="22"/>
              </w:rPr>
              <w:t>Muestra el detalle de todos los datos ingresados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, en el caso de necesitar alguna modificación antes de registrar los datos de la nueva carrera en el sistema. </w:t>
            </w:r>
          </w:p>
        </w:tc>
        <w:tc>
          <w:tcPr>
            <w:tcW w:w="4758" w:type="dxa"/>
            <w:gridSpan w:val="2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DB1743" w:rsidRPr="00166A20" w:rsidRDefault="00DB1743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DB1743" w:rsidRPr="00166A20" w:rsidRDefault="00ED100B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administrador</w:t>
            </w:r>
            <w:r w:rsidR="00DB1743"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: &lt;Minuta, Reunión, Entrevista, Documento, etc&gt; </w:t>
            </w:r>
          </w:p>
        </w:tc>
        <w:tc>
          <w:tcPr>
            <w:tcW w:w="4825" w:type="dxa"/>
            <w:gridSpan w:val="3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&lt;Nombre de Minuta, Documento, etc. &gt;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DB1743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DB1743" w:rsidRPr="00166A20" w:rsidRDefault="00DB1743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7FD" w:rsidRDefault="00DF77FD" w:rsidP="00247CC5">
      <w:r>
        <w:separator/>
      </w:r>
    </w:p>
  </w:endnote>
  <w:endnote w:type="continuationSeparator" w:id="1">
    <w:p w:rsidR="00DF77FD" w:rsidRDefault="00DF77FD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31740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31740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ED100B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31740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31740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31740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ED100B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31740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7FD" w:rsidRDefault="00DF77FD" w:rsidP="00247CC5">
      <w:r>
        <w:separator/>
      </w:r>
    </w:p>
  </w:footnote>
  <w:footnote w:type="continuationSeparator" w:id="1">
    <w:p w:rsidR="00DF77FD" w:rsidRDefault="00DF77FD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1740F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7722"/>
    <w:rsid w:val="00686CBA"/>
    <w:rsid w:val="006D519C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677C4"/>
    <w:rsid w:val="00896D4B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C172E"/>
    <w:rsid w:val="00BD725B"/>
    <w:rsid w:val="00BF6EDF"/>
    <w:rsid w:val="00C171BB"/>
    <w:rsid w:val="00C27B28"/>
    <w:rsid w:val="00C75746"/>
    <w:rsid w:val="00C76119"/>
    <w:rsid w:val="00C77440"/>
    <w:rsid w:val="00C92559"/>
    <w:rsid w:val="00CB5A66"/>
    <w:rsid w:val="00CC029B"/>
    <w:rsid w:val="00CE15A8"/>
    <w:rsid w:val="00CE3111"/>
    <w:rsid w:val="00CE4DF5"/>
    <w:rsid w:val="00CF4DA5"/>
    <w:rsid w:val="00D21135"/>
    <w:rsid w:val="00D27988"/>
    <w:rsid w:val="00D36E0C"/>
    <w:rsid w:val="00DA1305"/>
    <w:rsid w:val="00DB1743"/>
    <w:rsid w:val="00DD4223"/>
    <w:rsid w:val="00DE06F6"/>
    <w:rsid w:val="00DF77FD"/>
    <w:rsid w:val="00E62675"/>
    <w:rsid w:val="00E80772"/>
    <w:rsid w:val="00E80A9C"/>
    <w:rsid w:val="00E9207D"/>
    <w:rsid w:val="00ED100B"/>
    <w:rsid w:val="00ED51D2"/>
    <w:rsid w:val="00EE41D1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14</TotalTime>
  <Pages>3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13</cp:revision>
  <dcterms:created xsi:type="dcterms:W3CDTF">2014-05-14T21:40:00Z</dcterms:created>
  <dcterms:modified xsi:type="dcterms:W3CDTF">2014-05-26T14:39:00Z</dcterms:modified>
</cp:coreProperties>
</file>