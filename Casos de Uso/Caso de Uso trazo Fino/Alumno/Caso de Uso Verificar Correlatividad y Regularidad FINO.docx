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644D76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644D76">
              <w:rPr>
                <w:rFonts w:ascii="Futura Lt BT" w:hAnsi="Futura Lt BT" w:cs="Arial"/>
                <w:szCs w:val="22"/>
              </w:rPr>
              <w:t>Verificar Correlatividad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  <w:r w:rsidR="007647FB">
              <w:rPr>
                <w:rFonts w:ascii="Futura Lt BT" w:hAnsi="Futura Lt BT" w:cs="Arial"/>
                <w:szCs w:val="22"/>
              </w:rPr>
              <w:t>y Regularidad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644D76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44D76">
              <w:rPr>
                <w:rFonts w:ascii="Futura Lt BT" w:hAnsi="Futura Lt BT" w:cs="Arial"/>
                <w:sz w:val="22"/>
                <w:szCs w:val="22"/>
              </w:rPr>
              <w:t>Sistema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4D7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D7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72A75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72A75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72A75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D7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4D7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</w:r>
            <w:r w:rsidR="00C5113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644D76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44D76">
              <w:rPr>
                <w:rFonts w:ascii="Futura Lt BT" w:hAnsi="Futura Lt BT" w:cs="Arial"/>
                <w:sz w:val="22"/>
                <w:szCs w:val="22"/>
              </w:rPr>
              <w:t>El sistema debe verificar que el alumno antes de inscribirse a una materia por cursar o a un examen final esté en condiciones, esto es materia aprobada o materia regular dependiendo el caso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644D76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44D76">
              <w:rPr>
                <w:rFonts w:ascii="Futura Lt BT" w:hAnsi="Futura Lt BT" w:cs="Arial"/>
                <w:sz w:val="22"/>
                <w:szCs w:val="22"/>
              </w:rPr>
              <w:t>El alumno debe estar i</w:t>
            </w:r>
            <w:r w:rsidR="001355F0">
              <w:rPr>
                <w:rFonts w:ascii="Futura Lt BT" w:hAnsi="Futura Lt BT" w:cs="Arial"/>
                <w:sz w:val="22"/>
                <w:szCs w:val="22"/>
              </w:rPr>
              <w:t>nscripto en una carrera.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644D76" w:rsidRDefault="00F36D7D" w:rsidP="00644D76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44D76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Se verifica en que condicion se encuentra el alumno.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1355F0" w:rsidP="001355F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caso de uso comienza cuando el alumno selecciona la opción “Regitrar Inscripcion a </w:t>
            </w:r>
            <w:r w:rsidR="00833E84">
              <w:rPr>
                <w:rFonts w:ascii="Futura Lt BT" w:hAnsi="Futura Lt BT" w:cs="Arial"/>
                <w:sz w:val="22"/>
                <w:szCs w:val="22"/>
              </w:rPr>
              <w:t>materia por cursar</w:t>
            </w:r>
            <w:r>
              <w:rPr>
                <w:rFonts w:ascii="Futura Lt BT" w:hAnsi="Futura Lt BT" w:cs="Arial"/>
                <w:sz w:val="22"/>
                <w:szCs w:val="22"/>
              </w:rPr>
              <w:t>” o “Inscripción a Examen  Final”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1355F0" w:rsidP="001355F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sistema verifica que el alumno cumpla los requisitos de regularidad para una materia (Asistencia igual o mayor al 80%, parciales aprobados o uno recuperado y aprobado, 80% de trabajos prácticos presentados y aprobados)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1355F0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sistema informa de su situación al alumno y permite la inscripción a una materia por cursar o inscripción a examen final</w:t>
            </w:r>
          </w:p>
        </w:tc>
        <w:tc>
          <w:tcPr>
            <w:tcW w:w="4758" w:type="dxa"/>
            <w:gridSpan w:val="2"/>
          </w:tcPr>
          <w:p w:rsidR="00F36D7D" w:rsidRPr="00166A20" w:rsidRDefault="001355F0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3.A El sistema informa al alumno que no se encuentra en condiciones de inscribirse a una materia por cursar o de inscribirse en un examen final.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1355F0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  <w:r w:rsidR="001355F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1355F0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355F0">
              <w:rPr>
                <w:rFonts w:ascii="Futura Lt BT" w:hAnsi="Futura Lt BT" w:cs="Arial"/>
                <w:sz w:val="22"/>
                <w:szCs w:val="22"/>
              </w:rPr>
              <w:t xml:space="preserve">Inscripcion a Examen Final y Registrar Incripcion a Materia por </w:t>
            </w:r>
            <w:r w:rsidR="001355F0">
              <w:rPr>
                <w:rFonts w:ascii="Futura Lt BT" w:hAnsi="Futura Lt BT" w:cs="Arial"/>
                <w:sz w:val="22"/>
                <w:szCs w:val="22"/>
              </w:rPr>
              <w:lastRenderedPageBreak/>
              <w:t>Cursar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999" w:rsidRDefault="00A32999" w:rsidP="00247CC5">
      <w:r>
        <w:separator/>
      </w:r>
    </w:p>
  </w:endnote>
  <w:endnote w:type="continuationSeparator" w:id="1">
    <w:p w:rsidR="00A32999" w:rsidRDefault="00A32999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C5113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C5113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7647FB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C5113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C5113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C5113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7647FB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C5113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999" w:rsidRDefault="00A32999" w:rsidP="00247CC5">
      <w:r>
        <w:separator/>
      </w:r>
    </w:p>
  </w:footnote>
  <w:footnote w:type="continuationSeparator" w:id="1">
    <w:p w:rsidR="00A32999" w:rsidRDefault="00A32999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00342"/>
    <w:rsid w:val="00012F6C"/>
    <w:rsid w:val="000F593C"/>
    <w:rsid w:val="000F5C28"/>
    <w:rsid w:val="001355F0"/>
    <w:rsid w:val="00140AE7"/>
    <w:rsid w:val="00166A20"/>
    <w:rsid w:val="001A7FAF"/>
    <w:rsid w:val="001B300F"/>
    <w:rsid w:val="001C06C9"/>
    <w:rsid w:val="00247CC5"/>
    <w:rsid w:val="00265F79"/>
    <w:rsid w:val="00272A75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44D76"/>
    <w:rsid w:val="00677722"/>
    <w:rsid w:val="00686CBA"/>
    <w:rsid w:val="006D6E78"/>
    <w:rsid w:val="006F27C2"/>
    <w:rsid w:val="007011F2"/>
    <w:rsid w:val="00701549"/>
    <w:rsid w:val="00710DF9"/>
    <w:rsid w:val="00744534"/>
    <w:rsid w:val="007647FB"/>
    <w:rsid w:val="00765213"/>
    <w:rsid w:val="00765E1E"/>
    <w:rsid w:val="00797A3B"/>
    <w:rsid w:val="007E16DD"/>
    <w:rsid w:val="00827758"/>
    <w:rsid w:val="00833E84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09FB"/>
    <w:rsid w:val="009F2DF7"/>
    <w:rsid w:val="00A23790"/>
    <w:rsid w:val="00A32999"/>
    <w:rsid w:val="00A7317F"/>
    <w:rsid w:val="00AB6902"/>
    <w:rsid w:val="00AC488D"/>
    <w:rsid w:val="00B12757"/>
    <w:rsid w:val="00B36547"/>
    <w:rsid w:val="00BD725B"/>
    <w:rsid w:val="00BF6EDF"/>
    <w:rsid w:val="00C27B28"/>
    <w:rsid w:val="00C51133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16</TotalTime>
  <Pages>3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5</cp:revision>
  <dcterms:created xsi:type="dcterms:W3CDTF">2014-05-14T21:40:00Z</dcterms:created>
  <dcterms:modified xsi:type="dcterms:W3CDTF">2014-05-24T16:41:00Z</dcterms:modified>
</cp:coreProperties>
</file>