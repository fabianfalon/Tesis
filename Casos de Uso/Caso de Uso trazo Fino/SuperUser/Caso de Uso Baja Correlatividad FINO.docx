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AC759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AC759D">
              <w:rPr>
                <w:rFonts w:ascii="Futura Lt BT" w:hAnsi="Futura Lt BT" w:cs="Arial"/>
                <w:szCs w:val="22"/>
              </w:rPr>
              <w:t>Baja Correlatividad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Super Usuario (Administrador)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bookmarkStart w:id="0" w:name="__Fieldmark__172_491151484"/>
            <w:r w:rsidR="00BC2D43" w:rsidRPr="00BC2D4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BC2D43">
              <w:rPr>
                <w:rFonts w:ascii="Futura Lt BT" w:hAnsi="Futura Lt BT"/>
                <w:sz w:val="22"/>
                <w:szCs w:val="22"/>
              </w:rPr>
            </w:r>
            <w:r w:rsidR="00BC2D43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0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7541A5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bookmarkStart w:id="1" w:name="Casilla5"/>
            <w:r w:rsidR="00BC2D43" w:rsidRPr="00BC2D4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BC2D43">
              <w:rPr>
                <w:rFonts w:ascii="Futura Lt BT" w:hAnsi="Futura Lt BT"/>
                <w:sz w:val="22"/>
                <w:szCs w:val="22"/>
              </w:rPr>
            </w:r>
            <w:r w:rsidR="00BC2D43">
              <w:rPr>
                <w:rFonts w:ascii="Futura Lt BT" w:hAnsi="Futura Lt BT"/>
                <w:sz w:val="22"/>
                <w:szCs w:val="22"/>
              </w:rPr>
              <w:fldChar w:fldCharType="end"/>
            </w:r>
            <w:bookmarkEnd w:id="1"/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BC2D43" w:rsidRPr="00BC2D4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541A5">
              <w:instrText xml:space="preserve"> FORMCHECKBOX </w:instrText>
            </w:r>
            <w:r w:rsidR="00BC2D43">
              <w:rPr>
                <w:rFonts w:ascii="Futura Lt BT" w:hAnsi="Futura Lt BT"/>
                <w:sz w:val="22"/>
                <w:szCs w:val="22"/>
              </w:rPr>
            </w:r>
            <w:r w:rsidR="00BC2D43">
              <w:rPr>
                <w:rFonts w:ascii="Futura Lt BT" w:hAnsi="Futura Lt BT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</w:r>
            <w:r w:rsidR="00BC2D43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031B24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31B24">
              <w:rPr>
                <w:rFonts w:ascii="Futura Lt BT" w:hAnsi="Futura Lt BT" w:cs="Arial"/>
                <w:sz w:val="22"/>
                <w:szCs w:val="22"/>
              </w:rPr>
              <w:t xml:space="preserve">Eliminar </w:t>
            </w:r>
            <w:r w:rsidR="00AC759D">
              <w:rPr>
                <w:rFonts w:ascii="Futura Lt BT" w:hAnsi="Futura Lt BT" w:cs="Arial"/>
                <w:sz w:val="22"/>
                <w:szCs w:val="22"/>
              </w:rPr>
              <w:t>correlatividad entre materias en el sistema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AC759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AC759D">
              <w:rPr>
                <w:rFonts w:ascii="Futura Lt BT" w:hAnsi="Futura Lt BT" w:cs="Arial"/>
                <w:sz w:val="22"/>
                <w:szCs w:val="22"/>
              </w:rPr>
              <w:t xml:space="preserve"> La correlatividad entre las mateiras debe</w:t>
            </w:r>
            <w:r w:rsidR="000E65A4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AC759D">
              <w:rPr>
                <w:rFonts w:ascii="Futura Lt BT" w:hAnsi="Futura Lt BT" w:cs="Arial"/>
                <w:sz w:val="22"/>
                <w:szCs w:val="22"/>
              </w:rPr>
              <w:t>haber sido establecida en e</w:t>
            </w:r>
            <w:r w:rsidR="000E65A4">
              <w:rPr>
                <w:rFonts w:ascii="Futura Lt BT" w:hAnsi="Futura Lt BT" w:cs="Arial"/>
                <w:sz w:val="22"/>
                <w:szCs w:val="22"/>
              </w:rPr>
              <w:t xml:space="preserve">l sistema. 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AC759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Administrador </w:t>
            </w:r>
            <w:r w:rsidR="00AC759D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elimino La correlatividad 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d</w:t>
            </w:r>
            <w:r w:rsidR="00031B2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 xml:space="preserve">el </w:t>
            </w:r>
            <w:r w:rsidR="007541A5" w:rsidRPr="007541A5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sistem</w:t>
            </w:r>
            <w:r w:rsidR="004E0FA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a correctamente.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7541A5" w:rsidRDefault="007541A5" w:rsidP="007541A5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V  Fracaso 1: </w:t>
            </w:r>
            <w:r w:rsidR="00AC759D">
              <w:rPr>
                <w:rFonts w:ascii="Futura Lt BT" w:hAnsi="Futura Lt BT" w:cs="Arial"/>
                <w:bCs/>
                <w:szCs w:val="22"/>
              </w:rPr>
              <w:t>La correlatividad</w:t>
            </w:r>
            <w:r w:rsidR="009C37B2" w:rsidRPr="009C37B2">
              <w:rPr>
                <w:rFonts w:ascii="Futura Lt BT" w:hAnsi="Futura Lt BT" w:cs="Arial"/>
                <w:bCs/>
                <w:szCs w:val="22"/>
              </w:rPr>
              <w:t xml:space="preserve"> que se desea eliminar no se encuentra registrado</w:t>
            </w:r>
          </w:p>
          <w:p w:rsidR="00D21135" w:rsidRPr="007541A5" w:rsidRDefault="007541A5" w:rsidP="009C37B2">
            <w:pPr>
              <w:pStyle w:val="VietaUseCaseBca1"/>
              <w:numPr>
                <w:ilvl w:val="0"/>
                <w:numId w:val="0"/>
              </w:numPr>
              <w:ind w:left="20" w:hanging="340"/>
              <w:rPr>
                <w:rFonts w:ascii="Futura Lt BT" w:hAnsi="Futura Lt BT" w:cs="Arial"/>
                <w:b/>
                <w:bCs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    </w:t>
            </w:r>
            <w:r>
              <w:rPr>
                <w:rFonts w:ascii="Futura Lt BT" w:hAnsi="Futura Lt BT" w:cs="Arial"/>
                <w:szCs w:val="22"/>
              </w:rPr>
              <w:t xml:space="preserve">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AC759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El caso de uso comienza cuando el Administrador selecciona la opción “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 xml:space="preserve">Eliminar </w:t>
            </w:r>
            <w:r w:rsidR="00AC759D">
              <w:rPr>
                <w:rFonts w:ascii="Futura Lt BT" w:hAnsi="Futura Lt BT" w:cs="Arial"/>
                <w:sz w:val="22"/>
                <w:szCs w:val="22"/>
              </w:rPr>
              <w:t>Correlatividad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>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AC759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AC759D">
              <w:rPr>
                <w:rFonts w:ascii="Futura Lt BT" w:hAnsi="Futura Lt BT" w:cs="Arial"/>
                <w:sz w:val="22"/>
                <w:szCs w:val="22"/>
              </w:rPr>
              <w:t>Muestra un campo al Administrador para que busque las materias en la cual desea eliminar la correlatividad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 El Administrador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selecciona el alumno a eliminar y pulsa el botón “Eliminar”.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7541A5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541A5">
              <w:rPr>
                <w:rFonts w:ascii="Futura Lt BT" w:hAnsi="Futura Lt BT" w:cs="Arial"/>
                <w:sz w:val="22"/>
                <w:szCs w:val="22"/>
              </w:rPr>
              <w:t xml:space="preserve">Muestra </w:t>
            </w:r>
            <w:r w:rsidR="009C37B2">
              <w:rPr>
                <w:rFonts w:ascii="Futura Lt BT" w:hAnsi="Futura Lt BT" w:cs="Arial"/>
                <w:sz w:val="22"/>
                <w:szCs w:val="22"/>
              </w:rPr>
              <w:t>un mensaje preguntando si esta seguro de eliminar un alumno.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9C37B2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9C37B2" w:rsidRPr="00166A20" w:rsidRDefault="009C37B2" w:rsidP="009C37B2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Pr="009C37B2">
              <w:rPr>
                <w:rFonts w:ascii="Futura Lt BT" w:hAnsi="Futura Lt BT" w:cs="Arial"/>
                <w:sz w:val="22"/>
                <w:szCs w:val="22"/>
              </w:rPr>
              <w:t>El actor presiona la opción “Si” y el alumno se elimina</w:t>
            </w:r>
            <w:r w:rsidR="00313BC6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  <w:tc>
          <w:tcPr>
            <w:tcW w:w="4758" w:type="dxa"/>
            <w:gridSpan w:val="2"/>
          </w:tcPr>
          <w:p w:rsidR="009C37B2" w:rsidRPr="00166A20" w:rsidRDefault="009C37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AD2F1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AD2F1D">
              <w:rPr>
                <w:rFonts w:ascii="Futura Lt BT" w:hAnsi="Futura Lt BT" w:cs="Arial"/>
                <w:sz w:val="22"/>
                <w:szCs w:val="22"/>
              </w:rPr>
              <w:t xml:space="preserve">Administrador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33A" w:rsidRDefault="0097733A" w:rsidP="00247CC5">
      <w:r>
        <w:separator/>
      </w:r>
    </w:p>
  </w:endnote>
  <w:endnote w:type="continuationSeparator" w:id="1">
    <w:p w:rsidR="0097733A" w:rsidRDefault="0097733A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BC2D4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BC2D4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AC759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2</w:t>
          </w:r>
          <w:r w:rsidR="00BC2D43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BC2D4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BC2D4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AC759D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BC2D43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33A" w:rsidRDefault="0097733A" w:rsidP="00247CC5">
      <w:r>
        <w:separator/>
      </w:r>
    </w:p>
  </w:footnote>
  <w:footnote w:type="continuationSeparator" w:id="1">
    <w:p w:rsidR="0097733A" w:rsidRDefault="0097733A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31B24"/>
    <w:rsid w:val="000E65A4"/>
    <w:rsid w:val="000F593C"/>
    <w:rsid w:val="000F5C28"/>
    <w:rsid w:val="00140AE7"/>
    <w:rsid w:val="00164E89"/>
    <w:rsid w:val="00166A20"/>
    <w:rsid w:val="001A7FAF"/>
    <w:rsid w:val="001B300F"/>
    <w:rsid w:val="001C06C9"/>
    <w:rsid w:val="00247CC5"/>
    <w:rsid w:val="00265F79"/>
    <w:rsid w:val="0028423D"/>
    <w:rsid w:val="002A4841"/>
    <w:rsid w:val="00306CD4"/>
    <w:rsid w:val="00313499"/>
    <w:rsid w:val="00313BC6"/>
    <w:rsid w:val="00331450"/>
    <w:rsid w:val="00367034"/>
    <w:rsid w:val="003B38C0"/>
    <w:rsid w:val="003D15B9"/>
    <w:rsid w:val="004217AE"/>
    <w:rsid w:val="004458BF"/>
    <w:rsid w:val="004649EE"/>
    <w:rsid w:val="004B0FAA"/>
    <w:rsid w:val="004E0FA4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541A5"/>
    <w:rsid w:val="00765213"/>
    <w:rsid w:val="00765E1E"/>
    <w:rsid w:val="00797A3B"/>
    <w:rsid w:val="007D5C9A"/>
    <w:rsid w:val="007E16DD"/>
    <w:rsid w:val="00827758"/>
    <w:rsid w:val="008627AD"/>
    <w:rsid w:val="00864F5D"/>
    <w:rsid w:val="00896D4B"/>
    <w:rsid w:val="008D7049"/>
    <w:rsid w:val="008F2938"/>
    <w:rsid w:val="009500D8"/>
    <w:rsid w:val="00971AD1"/>
    <w:rsid w:val="0097272F"/>
    <w:rsid w:val="0097733A"/>
    <w:rsid w:val="009B25EC"/>
    <w:rsid w:val="009C37B2"/>
    <w:rsid w:val="009D3DC3"/>
    <w:rsid w:val="009F2DF7"/>
    <w:rsid w:val="00A23790"/>
    <w:rsid w:val="00A7317F"/>
    <w:rsid w:val="00AB6902"/>
    <w:rsid w:val="00AC488D"/>
    <w:rsid w:val="00AC759D"/>
    <w:rsid w:val="00AD2F1D"/>
    <w:rsid w:val="00B12757"/>
    <w:rsid w:val="00B14EC2"/>
    <w:rsid w:val="00B36547"/>
    <w:rsid w:val="00BC2D43"/>
    <w:rsid w:val="00BD725B"/>
    <w:rsid w:val="00BF6EDF"/>
    <w:rsid w:val="00C10DEF"/>
    <w:rsid w:val="00C27B28"/>
    <w:rsid w:val="00C75746"/>
    <w:rsid w:val="00C76119"/>
    <w:rsid w:val="00C77440"/>
    <w:rsid w:val="00C92559"/>
    <w:rsid w:val="00CC029B"/>
    <w:rsid w:val="00CD34EF"/>
    <w:rsid w:val="00CD71C9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  <w:style w:type="character" w:customStyle="1" w:styleId="WW8Num2z1">
    <w:name w:val="WW8Num2z1"/>
    <w:rsid w:val="007541A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15</TotalTime>
  <Pages>3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10</cp:revision>
  <dcterms:created xsi:type="dcterms:W3CDTF">2014-05-14T21:40:00Z</dcterms:created>
  <dcterms:modified xsi:type="dcterms:W3CDTF">2014-05-27T03:24:00Z</dcterms:modified>
</cp:coreProperties>
</file>