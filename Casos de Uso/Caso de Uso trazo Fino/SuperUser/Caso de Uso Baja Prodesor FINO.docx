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263A71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 xml:space="preserve">Baja Profesor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263A7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="00263A71">
              <w:rPr>
                <w:rFonts w:ascii="Futura Lt BT" w:hAnsi="Futura Lt BT" w:cs="Arial"/>
                <w:sz w:val="22"/>
                <w:szCs w:val="22"/>
              </w:rPr>
              <w:t>: Super User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Esencial                                </w: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</w:r>
            <w:r w:rsidR="00263A71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</w:r>
            <w:r w:rsidR="00C70035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F7562F">
              <w:rPr>
                <w:rFonts w:ascii="Futura Lt BT" w:hAnsi="Futura Lt BT" w:cs="Arial"/>
                <w:sz w:val="22"/>
                <w:szCs w:val="22"/>
              </w:rPr>
              <w:t>Eliminar un Profesor del sistema.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F7562F">
              <w:rPr>
                <w:rFonts w:ascii="Futura Lt BT" w:hAnsi="Futura Lt BT" w:cs="Arial"/>
                <w:sz w:val="22"/>
                <w:szCs w:val="22"/>
              </w:rPr>
              <w:t>Profesor registrado en la base de datos del sistema.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F34B8B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F34B8B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administrador elimino un usuário del sistema correctamente.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F34B8B">
              <w:rPr>
                <w:rFonts w:ascii="Futura Lt BT" w:hAnsi="Futura Lt BT" w:cs="Arial"/>
                <w:szCs w:val="22"/>
              </w:rPr>
              <w:t xml:space="preserve">administrador </w:t>
            </w:r>
            <w:r w:rsidR="00D21135" w:rsidRPr="00166A20">
              <w:rPr>
                <w:rFonts w:ascii="Futura Lt BT" w:hAnsi="Futura Lt BT" w:cs="Arial"/>
                <w:szCs w:val="22"/>
              </w:rPr>
              <w:t>selecciona la opción cancelar.</w:t>
            </w:r>
          </w:p>
          <w:p w:rsidR="00D21135" w:rsidRPr="00F34B8B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>Fracaso 2:</w:t>
            </w:r>
            <w:r w:rsidR="00F34B8B">
              <w:rPr>
                <w:rFonts w:ascii="Futura Lt BT" w:hAnsi="Futura Lt BT" w:cs="Arial"/>
                <w:b/>
                <w:bCs/>
                <w:szCs w:val="22"/>
              </w:rPr>
              <w:t xml:space="preserve"> </w:t>
            </w:r>
            <w:r w:rsidR="00F34B8B">
              <w:rPr>
                <w:rFonts w:ascii="Futura Lt BT" w:hAnsi="Futura Lt BT" w:cs="Arial"/>
                <w:bCs/>
                <w:szCs w:val="22"/>
              </w:rPr>
              <w:t xml:space="preserve">El profesor no se encuentra registrado en el sistema.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D50F6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D50F6A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D50F6A">
              <w:rPr>
                <w:rFonts w:ascii="Futura Lt BT" w:hAnsi="Futura Lt BT" w:cs="Arial"/>
                <w:sz w:val="22"/>
                <w:szCs w:val="22"/>
              </w:rPr>
              <w:t>El caso de uso comienza cuando el Administrador selecciona la opción “Eliminar Profesor”.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D50F6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>:</w:t>
            </w:r>
            <w:r w:rsidR="00D50F6A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D50F6A">
              <w:rPr>
                <w:rFonts w:ascii="Futura Lt BT" w:hAnsi="Futura Lt BT" w:cs="Arial"/>
                <w:sz w:val="22"/>
                <w:szCs w:val="22"/>
              </w:rPr>
              <w:t>Muestra una lista con los profesores registrados para que el administrador busque cual es el que desea eliminar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5C30CC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C30CC">
              <w:rPr>
                <w:rFonts w:ascii="Futura Lt BT" w:hAnsi="Futura Lt BT" w:cs="Arial"/>
                <w:sz w:val="22"/>
                <w:szCs w:val="22"/>
              </w:rPr>
              <w:t>El Administrador selecciona el docente a eliminar y pulsa el botón “Eliminar”.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5C30CC" w:rsidP="005C30CC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D21135" w:rsidRPr="00166A20">
              <w:rPr>
                <w:rFonts w:ascii="Futura Lt BT" w:hAnsi="Futura Lt BT" w:cs="Arial"/>
                <w:b/>
                <w:sz w:val="22"/>
                <w:szCs w:val="22"/>
              </w:rPr>
              <w:t>:</w:t>
            </w: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Arial"/>
                <w:sz w:val="22"/>
                <w:szCs w:val="22"/>
              </w:rPr>
              <w:t>Muestra un mensaje preguntando si está seguro de eliminar</w:t>
            </w:r>
            <w:r w:rsidR="0049494D">
              <w:rPr>
                <w:rFonts w:ascii="Futura Lt BT" w:hAnsi="Futura Lt BT" w:cs="Arial"/>
                <w:sz w:val="22"/>
                <w:szCs w:val="22"/>
              </w:rPr>
              <w:t>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9494D" w:rsidRPr="009C37B2">
              <w:rPr>
                <w:rFonts w:ascii="Futura Lt BT" w:hAnsi="Futura Lt BT" w:cs="Arial"/>
                <w:sz w:val="22"/>
                <w:szCs w:val="22"/>
              </w:rPr>
              <w:t>El actor presiona la opción “Si” y e</w:t>
            </w:r>
            <w:r w:rsidR="0049494D">
              <w:rPr>
                <w:rFonts w:ascii="Futura Lt BT" w:hAnsi="Futura Lt BT" w:cs="Arial"/>
                <w:sz w:val="22"/>
                <w:szCs w:val="22"/>
              </w:rPr>
              <w:t xml:space="preserve">l profesor se elimina.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49494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49494D">
              <w:rPr>
                <w:rFonts w:ascii="Futura Lt BT" w:hAnsi="Futura Lt BT" w:cs="Arial"/>
                <w:sz w:val="22"/>
                <w:szCs w:val="22"/>
              </w:rPr>
              <w:t>Administrador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039" w:rsidRDefault="00C02039" w:rsidP="00247CC5">
      <w:r>
        <w:separator/>
      </w:r>
    </w:p>
  </w:endnote>
  <w:endnote w:type="continuationSeparator" w:id="1">
    <w:p w:rsidR="00C02039" w:rsidRDefault="00C02039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C70035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C70035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49494D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C70035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C70035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C70035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49494D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C70035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039" w:rsidRDefault="00C02039" w:rsidP="00247CC5">
      <w:r>
        <w:separator/>
      </w:r>
    </w:p>
  </w:footnote>
  <w:footnote w:type="continuationSeparator" w:id="1">
    <w:p w:rsidR="00C02039" w:rsidRDefault="00C02039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A7FAF"/>
    <w:rsid w:val="001B300F"/>
    <w:rsid w:val="001C06C9"/>
    <w:rsid w:val="00247CC5"/>
    <w:rsid w:val="00263A71"/>
    <w:rsid w:val="00265F79"/>
    <w:rsid w:val="002A4841"/>
    <w:rsid w:val="00306CD4"/>
    <w:rsid w:val="00313499"/>
    <w:rsid w:val="00331450"/>
    <w:rsid w:val="00367034"/>
    <w:rsid w:val="003B38C0"/>
    <w:rsid w:val="003D15B9"/>
    <w:rsid w:val="004458BF"/>
    <w:rsid w:val="0049494D"/>
    <w:rsid w:val="004B0FAA"/>
    <w:rsid w:val="0053132F"/>
    <w:rsid w:val="005C30CC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B6902"/>
    <w:rsid w:val="00AC488D"/>
    <w:rsid w:val="00B12757"/>
    <w:rsid w:val="00B36547"/>
    <w:rsid w:val="00BD725B"/>
    <w:rsid w:val="00BF6EDF"/>
    <w:rsid w:val="00C02039"/>
    <w:rsid w:val="00C27B28"/>
    <w:rsid w:val="00C70035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50F6A"/>
    <w:rsid w:val="00DA1305"/>
    <w:rsid w:val="00DD4223"/>
    <w:rsid w:val="00DE06F6"/>
    <w:rsid w:val="00E80772"/>
    <w:rsid w:val="00E80A9C"/>
    <w:rsid w:val="00E9207D"/>
    <w:rsid w:val="00ED51D2"/>
    <w:rsid w:val="00F34B8B"/>
    <w:rsid w:val="00F36D7D"/>
    <w:rsid w:val="00F67FB5"/>
    <w:rsid w:val="00F72C3B"/>
    <w:rsid w:val="00F75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6</TotalTime>
  <Pages>3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10</cp:revision>
  <dcterms:created xsi:type="dcterms:W3CDTF">2014-05-14T21:40:00Z</dcterms:created>
  <dcterms:modified xsi:type="dcterms:W3CDTF">2014-05-26T13:41:00Z</dcterms:modified>
</cp:coreProperties>
</file>