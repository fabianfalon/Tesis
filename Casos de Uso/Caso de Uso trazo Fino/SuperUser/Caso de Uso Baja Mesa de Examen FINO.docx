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A41247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1A4398">
              <w:rPr>
                <w:rFonts w:ascii="Futura Lt BT" w:hAnsi="Futura Lt BT" w:cs="Arial"/>
                <w:szCs w:val="22"/>
              </w:rPr>
              <w:t xml:space="preserve">Baja </w:t>
            </w:r>
            <w:r w:rsidR="00A41247">
              <w:rPr>
                <w:rFonts w:ascii="Futura Lt BT" w:hAnsi="Futura Lt BT" w:cs="Arial"/>
                <w:szCs w:val="22"/>
              </w:rPr>
              <w:t>Mesa de Examen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A4398">
              <w:rPr>
                <w:rFonts w:ascii="Futura Lt BT" w:hAnsi="Futura Lt BT" w:cs="Arial"/>
                <w:sz w:val="22"/>
                <w:szCs w:val="22"/>
              </w:rPr>
              <w:t>Super User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</w:r>
            <w:r w:rsidR="009D28F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A41247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50884">
              <w:rPr>
                <w:rFonts w:ascii="Futura Lt BT" w:hAnsi="Futura Lt BT" w:cs="Arial"/>
                <w:sz w:val="22"/>
                <w:szCs w:val="22"/>
              </w:rPr>
              <w:t xml:space="preserve">Eliminar una </w:t>
            </w:r>
            <w:r w:rsidR="00A41247">
              <w:rPr>
                <w:rFonts w:ascii="Futura Lt BT" w:hAnsi="Futura Lt BT" w:cs="Arial"/>
                <w:sz w:val="22"/>
                <w:szCs w:val="22"/>
              </w:rPr>
              <w:t>mesa de examen</w:t>
            </w:r>
            <w:r w:rsidR="00E50884">
              <w:rPr>
                <w:rFonts w:ascii="Futura Lt BT" w:hAnsi="Futura Lt BT" w:cs="Arial"/>
                <w:sz w:val="22"/>
                <w:szCs w:val="22"/>
              </w:rPr>
              <w:t xml:space="preserve"> del sistema.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A41247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A41247">
              <w:rPr>
                <w:rFonts w:ascii="Futura Lt BT" w:hAnsi="Futura Lt BT" w:cs="Arial"/>
                <w:sz w:val="22"/>
                <w:szCs w:val="22"/>
              </w:rPr>
              <w:t>Mesa de Examen</w:t>
            </w:r>
            <w:r w:rsidR="00E50884">
              <w:rPr>
                <w:rFonts w:ascii="Futura Lt BT" w:hAnsi="Futura Lt BT" w:cs="Arial"/>
                <w:sz w:val="22"/>
                <w:szCs w:val="22"/>
              </w:rPr>
              <w:t xml:space="preserve"> registrada en la base de datos del sistema. 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FD0465" w:rsidRDefault="00F36D7D" w:rsidP="00A41247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FD046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elimino </w:t>
            </w:r>
            <w:r w:rsidR="00463DCC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exitosamente la </w:t>
            </w:r>
            <w:r w:rsidR="00A41247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mesa de examen </w:t>
            </w:r>
            <w:r w:rsidR="00463DCC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del sistema.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68372A">
              <w:rPr>
                <w:rFonts w:ascii="Futura Lt BT" w:hAnsi="Futura Lt BT" w:cs="Arial"/>
                <w:szCs w:val="22"/>
              </w:rPr>
              <w:t>administrador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21135" w:rsidRPr="0068372A" w:rsidRDefault="00D21135" w:rsidP="00A41247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A41247">
              <w:rPr>
                <w:rFonts w:ascii="Futura Lt BT" w:hAnsi="Futura Lt BT" w:cs="Arial"/>
                <w:bCs/>
                <w:szCs w:val="22"/>
              </w:rPr>
              <w:t>La mesa de examen</w:t>
            </w:r>
            <w:r w:rsidR="0068372A">
              <w:rPr>
                <w:rFonts w:ascii="Futura Lt BT" w:hAnsi="Futura Lt BT" w:cs="Arial"/>
                <w:bCs/>
                <w:szCs w:val="22"/>
              </w:rPr>
              <w:t xml:space="preserve"> no se encuentra registrado en el sistema.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A4124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753AF6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“Eliminar </w:t>
            </w:r>
            <w:r w:rsidR="00A41247">
              <w:rPr>
                <w:rFonts w:ascii="Futura Lt BT" w:hAnsi="Futura Lt BT" w:cs="Arial"/>
                <w:sz w:val="22"/>
                <w:szCs w:val="22"/>
              </w:rPr>
              <w:t>Mesa de Examen</w:t>
            </w:r>
            <w:r w:rsidR="00753AF6">
              <w:rPr>
                <w:rFonts w:ascii="Futura Lt BT" w:hAnsi="Futura Lt BT" w:cs="Arial"/>
                <w:sz w:val="22"/>
                <w:szCs w:val="22"/>
              </w:rPr>
              <w:t>” del sistema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A41247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CF39BF">
              <w:rPr>
                <w:rFonts w:ascii="Futura Lt BT" w:hAnsi="Futura Lt BT" w:cs="Arial"/>
                <w:sz w:val="22"/>
                <w:szCs w:val="22"/>
              </w:rPr>
              <w:t xml:space="preserve">Muestra una lista con las </w:t>
            </w:r>
            <w:r w:rsidR="00A41247">
              <w:rPr>
                <w:rFonts w:ascii="Futura Lt BT" w:hAnsi="Futura Lt BT" w:cs="Arial"/>
                <w:sz w:val="22"/>
                <w:szCs w:val="22"/>
              </w:rPr>
              <w:t xml:space="preserve">Mesas de Examen </w:t>
            </w:r>
            <w:r w:rsidR="00CF39BF">
              <w:rPr>
                <w:rFonts w:ascii="Futura Lt BT" w:hAnsi="Futura Lt BT" w:cs="Arial"/>
                <w:sz w:val="22"/>
                <w:szCs w:val="22"/>
              </w:rPr>
              <w:t xml:space="preserve">ya registradas en el sistema para que el administrador seleccione cual es la carrera que desea eliminar.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A1598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06219">
              <w:rPr>
                <w:rFonts w:ascii="Futura Lt BT" w:hAnsi="Futura Lt BT" w:cs="Arial"/>
                <w:sz w:val="22"/>
                <w:szCs w:val="22"/>
              </w:rPr>
              <w:t>El administrador selecciona la carrera que desea eliminar y pulsa el botón “Eliminar” del sistema.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6501F">
              <w:rPr>
                <w:rFonts w:ascii="Futura Lt BT" w:hAnsi="Futura Lt BT" w:cs="Arial"/>
                <w:sz w:val="22"/>
                <w:szCs w:val="22"/>
              </w:rPr>
              <w:t xml:space="preserve">3.1 El administrador selecciona la opción Cancelar.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906219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906219">
              <w:rPr>
                <w:rFonts w:ascii="Futura Lt BT" w:hAnsi="Futura Lt BT" w:cs="Arial"/>
                <w:sz w:val="22"/>
                <w:szCs w:val="22"/>
              </w:rPr>
              <w:t xml:space="preserve">Muestra un mensaje si está seguro que desea eliminar la carrera seleccionada.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06219">
              <w:rPr>
                <w:rFonts w:ascii="Futura Lt BT" w:hAnsi="Futura Lt BT" w:cs="Arial"/>
                <w:sz w:val="22"/>
                <w:szCs w:val="22"/>
              </w:rPr>
              <w:t>El administrador selecciona la opción SI y la carrera queda eliminada el sistema.</w:t>
            </w:r>
          </w:p>
        </w:tc>
        <w:tc>
          <w:tcPr>
            <w:tcW w:w="4758" w:type="dxa"/>
            <w:gridSpan w:val="2"/>
          </w:tcPr>
          <w:p w:rsidR="00F36D7D" w:rsidRPr="00166A20" w:rsidRDefault="0036501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5.1 El administrador selecciona la opción No.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906219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administrador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3A5" w:rsidRDefault="005223A5" w:rsidP="00247CC5">
      <w:r>
        <w:separator/>
      </w:r>
    </w:p>
  </w:endnote>
  <w:endnote w:type="continuationSeparator" w:id="1">
    <w:p w:rsidR="005223A5" w:rsidRDefault="005223A5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9D28F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9D28F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A15982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9D28F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9D28F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9D28F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A15982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9D28F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3A5" w:rsidRDefault="005223A5" w:rsidP="00247CC5">
      <w:r>
        <w:separator/>
      </w:r>
    </w:p>
  </w:footnote>
  <w:footnote w:type="continuationSeparator" w:id="1">
    <w:p w:rsidR="005223A5" w:rsidRDefault="005223A5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4398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501F"/>
    <w:rsid w:val="00367034"/>
    <w:rsid w:val="003A401D"/>
    <w:rsid w:val="003B38C0"/>
    <w:rsid w:val="003D15B9"/>
    <w:rsid w:val="003F1133"/>
    <w:rsid w:val="004458BF"/>
    <w:rsid w:val="00463DCC"/>
    <w:rsid w:val="004B0FAA"/>
    <w:rsid w:val="005223A5"/>
    <w:rsid w:val="0053132F"/>
    <w:rsid w:val="005F3932"/>
    <w:rsid w:val="00602F0F"/>
    <w:rsid w:val="00677722"/>
    <w:rsid w:val="0068372A"/>
    <w:rsid w:val="00686CBA"/>
    <w:rsid w:val="006D6E78"/>
    <w:rsid w:val="006F27C2"/>
    <w:rsid w:val="007011F2"/>
    <w:rsid w:val="00701549"/>
    <w:rsid w:val="00710DF9"/>
    <w:rsid w:val="00744534"/>
    <w:rsid w:val="00753AF6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06219"/>
    <w:rsid w:val="009500D8"/>
    <w:rsid w:val="00971AD1"/>
    <w:rsid w:val="0097272F"/>
    <w:rsid w:val="009B25EC"/>
    <w:rsid w:val="009D28F3"/>
    <w:rsid w:val="009D3DC3"/>
    <w:rsid w:val="009F2DF7"/>
    <w:rsid w:val="00A15982"/>
    <w:rsid w:val="00A23790"/>
    <w:rsid w:val="00A41247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39BF"/>
    <w:rsid w:val="00CF4DA5"/>
    <w:rsid w:val="00D21135"/>
    <w:rsid w:val="00D27988"/>
    <w:rsid w:val="00D36E0C"/>
    <w:rsid w:val="00DA1305"/>
    <w:rsid w:val="00DD4223"/>
    <w:rsid w:val="00DE06F6"/>
    <w:rsid w:val="00E50884"/>
    <w:rsid w:val="00E80772"/>
    <w:rsid w:val="00E80A9C"/>
    <w:rsid w:val="00E9207D"/>
    <w:rsid w:val="00ED51D2"/>
    <w:rsid w:val="00F36D7D"/>
    <w:rsid w:val="00F67FB5"/>
    <w:rsid w:val="00F72C3B"/>
    <w:rsid w:val="00FD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33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19</cp:revision>
  <dcterms:created xsi:type="dcterms:W3CDTF">2014-05-14T21:40:00Z</dcterms:created>
  <dcterms:modified xsi:type="dcterms:W3CDTF">2014-05-27T03:30:00Z</dcterms:modified>
</cp:coreProperties>
</file>