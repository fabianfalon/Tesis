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C24558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C24558">
              <w:rPr>
                <w:rFonts w:ascii="Futura Lt BT" w:hAnsi="Futura Lt BT" w:cs="Arial"/>
                <w:szCs w:val="22"/>
              </w:rPr>
              <w:t>Profesores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</w:r>
            <w:r w:rsidR="0030227E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C24558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la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cantidad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de </w:t>
            </w:r>
            <w:r w:rsidR="00C24558">
              <w:rPr>
                <w:rFonts w:ascii="Futura Lt BT" w:hAnsi="Futura Lt BT" w:cs="Arial"/>
                <w:sz w:val="22"/>
                <w:szCs w:val="22"/>
              </w:rPr>
              <w:t xml:space="preserve">Profesores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registrados en el sistema para realizar algún cambio en caso de ser necesario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C24558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Debe haber </w:t>
            </w:r>
            <w:r w:rsidR="00C24558">
              <w:rPr>
                <w:rFonts w:ascii="Futura Lt BT" w:hAnsi="Futura Lt BT" w:cs="Arial"/>
                <w:sz w:val="22"/>
                <w:szCs w:val="22"/>
              </w:rPr>
              <w:t>Profesores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registrados en el sistema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C24558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consulta sobre los </w:t>
            </w:r>
            <w:r w:rsidR="00C2455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Profesores registrados en e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sistema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C24558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BE4211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No existe ningún </w:t>
            </w:r>
            <w:r w:rsidR="00C24558">
              <w:rPr>
                <w:rFonts w:ascii="Futura Lt BT" w:hAnsi="Futura Lt BT" w:cs="Arial"/>
                <w:bCs/>
                <w:szCs w:val="22"/>
              </w:rPr>
              <w:t>profesor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 registrado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 selecciona la opción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“Consultar </w:t>
            </w:r>
            <w:r w:rsidR="00C24558">
              <w:rPr>
                <w:rFonts w:ascii="Futura Lt BT" w:hAnsi="Futura Lt BT" w:cs="Arial"/>
                <w:sz w:val="22"/>
                <w:szCs w:val="22"/>
              </w:rPr>
              <w:t>Profesores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6B489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156D7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5C4" w:rsidRDefault="00FC75C4" w:rsidP="00247CC5">
      <w:r>
        <w:separator/>
      </w:r>
    </w:p>
  </w:endnote>
  <w:endnote w:type="continuationSeparator" w:id="1">
    <w:p w:rsidR="00FC75C4" w:rsidRDefault="00FC75C4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30227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30227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156D7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30227E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30227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30227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156D7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30227E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5C4" w:rsidRDefault="00FC75C4" w:rsidP="00247CC5">
      <w:r>
        <w:separator/>
      </w:r>
    </w:p>
  </w:footnote>
  <w:footnote w:type="continuationSeparator" w:id="1">
    <w:p w:rsidR="00FC75C4" w:rsidRDefault="00FC75C4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B7CE9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227E"/>
    <w:rsid w:val="00306CD4"/>
    <w:rsid w:val="00313499"/>
    <w:rsid w:val="00331355"/>
    <w:rsid w:val="00331450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156D7"/>
    <w:rsid w:val="0062588D"/>
    <w:rsid w:val="006770CE"/>
    <w:rsid w:val="00677722"/>
    <w:rsid w:val="006B489A"/>
    <w:rsid w:val="006D6E78"/>
    <w:rsid w:val="006F27C2"/>
    <w:rsid w:val="00705A29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659B4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BE4211"/>
    <w:rsid w:val="00C24558"/>
    <w:rsid w:val="00C27B28"/>
    <w:rsid w:val="00C50AFF"/>
    <w:rsid w:val="00C77440"/>
    <w:rsid w:val="00CE15A8"/>
    <w:rsid w:val="00CE3111"/>
    <w:rsid w:val="00CE4FAE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C75C4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14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11</cp:revision>
  <dcterms:created xsi:type="dcterms:W3CDTF">2014-05-14T21:39:00Z</dcterms:created>
  <dcterms:modified xsi:type="dcterms:W3CDTF">2014-05-27T22:43:00Z</dcterms:modified>
</cp:coreProperties>
</file>