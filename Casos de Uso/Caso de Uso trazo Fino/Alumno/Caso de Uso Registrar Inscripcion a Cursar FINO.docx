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802185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Registrar Inscripción a Materia por Cursar </w:t>
            </w:r>
            <w:r w:rsidR="00F36D7D"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B93068">
              <w:rPr>
                <w:rFonts w:ascii="Futura Lt BT" w:hAnsi="Futura Lt BT" w:cs="Arial"/>
                <w:sz w:val="22"/>
                <w:szCs w:val="22"/>
              </w:rPr>
              <w:t xml:space="preserve">Alumno 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</w:r>
            <w:r w:rsidR="00B9306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</w:r>
            <w:r w:rsidR="002144E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37C90">
              <w:rPr>
                <w:rFonts w:ascii="Futura Lt BT" w:hAnsi="Futura Lt BT" w:cs="Arial"/>
                <w:sz w:val="22"/>
                <w:szCs w:val="22"/>
              </w:rPr>
              <w:t xml:space="preserve">El alumno debe poder inscribirse a un espacio curricular para </w:t>
            </w:r>
            <w:r w:rsidR="0035473B">
              <w:rPr>
                <w:rFonts w:ascii="Futura Lt BT" w:hAnsi="Futura Lt BT" w:cs="Arial"/>
                <w:sz w:val="22"/>
                <w:szCs w:val="22"/>
              </w:rPr>
              <w:t xml:space="preserve">cursar la materia que desee.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E37C90">
              <w:rPr>
                <w:rFonts w:ascii="Futura Lt BT" w:hAnsi="Futura Lt BT" w:cs="Arial"/>
                <w:sz w:val="22"/>
                <w:szCs w:val="22"/>
              </w:rPr>
              <w:t xml:space="preserve"> El alumno debe tener aprobada o regularizada la correlativa anterior. 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35473B" w:rsidRDefault="00F36D7D" w:rsidP="0035473B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35473B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alumno se inscribió </w:t>
            </w:r>
            <w:r w:rsidR="006706C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al</w:t>
            </w:r>
            <w:r w:rsidR="0035473B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espacio curricular de manera satisfactoria.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6706C4" w:rsidRPr="006706C4">
              <w:rPr>
                <w:rFonts w:ascii="Futura Lt BT" w:hAnsi="Futura Lt BT" w:cs="Arial"/>
                <w:bCs/>
                <w:szCs w:val="22"/>
              </w:rPr>
              <w:t>no se p</w:t>
            </w:r>
            <w:r w:rsidR="006706C4">
              <w:rPr>
                <w:rFonts w:ascii="Futura Lt BT" w:hAnsi="Futura Lt BT" w:cs="Arial"/>
                <w:bCs/>
                <w:szCs w:val="22"/>
              </w:rPr>
              <w:t>udo concretar la operación</w:t>
            </w:r>
            <w:r w:rsidR="006706C4" w:rsidRPr="006706C4">
              <w:rPr>
                <w:rFonts w:ascii="Futura Lt BT" w:hAnsi="Futura Lt BT" w:cs="Arial"/>
                <w:bCs/>
                <w:szCs w:val="22"/>
              </w:rPr>
              <w:t xml:space="preserve"> </w:t>
            </w:r>
            <w:r w:rsidR="006706C4">
              <w:rPr>
                <w:rFonts w:ascii="Futura Lt BT" w:hAnsi="Futura Lt BT" w:cs="Arial"/>
                <w:bCs/>
                <w:szCs w:val="22"/>
              </w:rPr>
              <w:t xml:space="preserve">debido a que no se seleciono </w:t>
            </w:r>
            <w:r w:rsidR="006706C4" w:rsidRPr="006706C4">
              <w:rPr>
                <w:rFonts w:ascii="Futura Lt BT" w:hAnsi="Futura Lt BT" w:cs="Arial"/>
                <w:bCs/>
                <w:szCs w:val="22"/>
              </w:rPr>
              <w:t>ninguna materia a cursar</w:t>
            </w:r>
            <w:r w:rsidR="006706C4">
              <w:rPr>
                <w:rFonts w:ascii="Futura Lt BT" w:hAnsi="Futura Lt BT" w:cs="Arial"/>
                <w:bCs/>
                <w:szCs w:val="22"/>
              </w:rPr>
              <w:t>.</w:t>
            </w:r>
          </w:p>
          <w:p w:rsidR="00D21135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Cs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6706C4" w:rsidRPr="006706C4">
              <w:rPr>
                <w:rFonts w:ascii="Futura Lt BT" w:hAnsi="Futura Lt BT" w:cs="Arial"/>
                <w:bCs/>
                <w:szCs w:val="22"/>
              </w:rPr>
              <w:t>el alumno aborta la operación</w:t>
            </w:r>
            <w:r w:rsidR="006706C4">
              <w:rPr>
                <w:rFonts w:ascii="Futura Lt BT" w:hAnsi="Futura Lt BT" w:cs="Arial"/>
                <w:bCs/>
                <w:szCs w:val="22"/>
              </w:rPr>
              <w:t>, haciendo click en cancelar o volviendo a la pantalla principal.</w:t>
            </w:r>
          </w:p>
          <w:p w:rsidR="006706C4" w:rsidRPr="00166A20" w:rsidRDefault="006706C4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>Fracaso 3</w:t>
            </w:r>
            <w:r w:rsidRPr="00166A20">
              <w:rPr>
                <w:rFonts w:ascii="Futura Lt BT" w:hAnsi="Futura Lt BT" w:cs="Arial"/>
                <w:b/>
                <w:bCs/>
                <w:szCs w:val="22"/>
              </w:rPr>
              <w:t>:</w:t>
            </w:r>
            <w:r w:rsidRPr="006706C4">
              <w:rPr>
                <w:rFonts w:ascii="Futura Lt BT" w:hAnsi="Futura Lt BT" w:cs="Arial"/>
                <w:bCs/>
                <w:szCs w:val="22"/>
              </w:rPr>
              <w:t xml:space="preserve"> no se p</w:t>
            </w:r>
            <w:r>
              <w:rPr>
                <w:rFonts w:ascii="Futura Lt BT" w:hAnsi="Futura Lt BT" w:cs="Arial"/>
                <w:bCs/>
                <w:szCs w:val="22"/>
              </w:rPr>
              <w:t>udo concretar la operación</w:t>
            </w:r>
            <w:r w:rsidRPr="006706C4">
              <w:rPr>
                <w:rFonts w:ascii="Futura Lt BT" w:hAnsi="Futura Lt BT" w:cs="Arial"/>
                <w:bCs/>
                <w:szCs w:val="22"/>
              </w:rPr>
              <w:t xml:space="preserve"> </w:t>
            </w:r>
            <w:r>
              <w:rPr>
                <w:rFonts w:ascii="Futura Lt BT" w:hAnsi="Futura Lt BT" w:cs="Arial"/>
                <w:bCs/>
                <w:szCs w:val="22"/>
              </w:rPr>
              <w:t>debido a que no se cuenta con las condiciones de correlatividad necesarias.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6706C4">
              <w:rPr>
                <w:rFonts w:ascii="Futura Lt BT" w:hAnsi="Futura Lt BT" w:cs="Arial"/>
                <w:sz w:val="22"/>
                <w:szCs w:val="22"/>
              </w:rPr>
              <w:t xml:space="preserve"> hace click en la opción “inscripción a cursar”,en el menú “inscripciones”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6706C4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6706C4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6706C4">
              <w:rPr>
                <w:rFonts w:ascii="Futura Lt BT" w:hAnsi="Futura Lt BT" w:cs="Arial"/>
                <w:b/>
                <w:sz w:val="22"/>
                <w:szCs w:val="22"/>
              </w:rPr>
              <w:t>:</w:t>
            </w:r>
            <w:r w:rsidR="00F36D7D" w:rsidRPr="006706C4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6706C4" w:rsidRPr="006706C4">
              <w:rPr>
                <w:rFonts w:ascii="Futura Lt BT" w:hAnsi="Futura Lt BT" w:cs="Arial"/>
                <w:sz w:val="22"/>
                <w:szCs w:val="22"/>
              </w:rPr>
              <w:t>muestra un vista con la grilla de materia</w:t>
            </w:r>
            <w:r w:rsidR="006706C4">
              <w:rPr>
                <w:rFonts w:ascii="Futura Lt BT" w:hAnsi="Futura Lt BT" w:cs="Arial"/>
                <w:sz w:val="22"/>
                <w:szCs w:val="22"/>
              </w:rPr>
              <w:t>s</w:t>
            </w:r>
            <w:r w:rsidR="006706C4" w:rsidRPr="006706C4">
              <w:rPr>
                <w:rFonts w:ascii="Futura Lt BT" w:hAnsi="Futura Lt BT" w:cs="Arial"/>
                <w:sz w:val="22"/>
                <w:szCs w:val="22"/>
              </w:rPr>
              <w:t>, en las cuales se puede inscribir para poder realizar el cursado de las mismas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6706C4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4A5DDF" w:rsidRPr="004A5DDF">
              <w:rPr>
                <w:rFonts w:ascii="Futura Lt BT" w:hAnsi="Futura Lt BT" w:cs="Arial"/>
                <w:sz w:val="22"/>
                <w:szCs w:val="22"/>
              </w:rPr>
              <w:t>selecciona</w:t>
            </w:r>
            <w:r w:rsidR="006706C4" w:rsidRPr="004A5DD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A5DDF" w:rsidRPr="004A5DDF">
              <w:rPr>
                <w:rFonts w:ascii="Futura Lt BT" w:hAnsi="Futura Lt BT" w:cs="Arial"/>
                <w:sz w:val="22"/>
                <w:szCs w:val="22"/>
              </w:rPr>
              <w:t>las materias</w:t>
            </w:r>
            <w:r w:rsidR="006706C4" w:rsidRPr="004A5DDF">
              <w:rPr>
                <w:rFonts w:ascii="Futura Lt BT" w:hAnsi="Futura Lt BT" w:cs="Arial"/>
                <w:sz w:val="22"/>
                <w:szCs w:val="22"/>
              </w:rPr>
              <w:t xml:space="preserve"> a cursar</w:t>
            </w:r>
            <w:r w:rsidR="004A5DDF" w:rsidRPr="004A5DDF">
              <w:rPr>
                <w:rFonts w:ascii="Futura Lt BT" w:hAnsi="Futura Lt BT" w:cs="Arial"/>
                <w:sz w:val="22"/>
                <w:szCs w:val="22"/>
              </w:rPr>
              <w:t xml:space="preserve"> de la grilla de materias, luego aprieta el botón inscribir.</w:t>
            </w:r>
            <w:r w:rsidR="006706C4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506DCD" w:rsidRDefault="00F36D7D" w:rsidP="004A5D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A5DDF"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</w:p>
          <w:p w:rsidR="00506DCD" w:rsidRDefault="00506DCD" w:rsidP="004A5D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1.A</w:t>
            </w:r>
            <w:r w:rsidR="004A5DDF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4A5DDF" w:rsidRPr="004A5DDF">
              <w:rPr>
                <w:rFonts w:ascii="Futura Lt BT" w:hAnsi="Futura Lt BT" w:cs="Arial"/>
                <w:sz w:val="22"/>
                <w:szCs w:val="22"/>
              </w:rPr>
              <w:t>no selec</w:t>
            </w:r>
            <w:r w:rsidR="004A5DDF">
              <w:rPr>
                <w:rFonts w:ascii="Futura Lt BT" w:hAnsi="Futura Lt BT" w:cs="Arial"/>
                <w:sz w:val="22"/>
                <w:szCs w:val="22"/>
              </w:rPr>
              <w:t>c</w:t>
            </w:r>
            <w:r w:rsidR="004A5DDF" w:rsidRPr="004A5DDF">
              <w:rPr>
                <w:rFonts w:ascii="Futura Lt BT" w:hAnsi="Futura Lt BT" w:cs="Arial"/>
                <w:sz w:val="22"/>
                <w:szCs w:val="22"/>
              </w:rPr>
              <w:t>iona</w:t>
            </w:r>
            <w:r w:rsidR="004A5DDF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4A5DDF" w:rsidRPr="004A5DDF">
              <w:rPr>
                <w:rFonts w:ascii="Futura Lt BT" w:hAnsi="Futura Lt BT" w:cs="Arial"/>
                <w:sz w:val="22"/>
                <w:szCs w:val="22"/>
              </w:rPr>
              <w:t>las materias a cursar de la grilla de materias, luego aprieta el botón inscribir.</w:t>
            </w:r>
            <w:r w:rsidR="004A5DDF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4A5DD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A5DDF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  <w:p w:rsidR="00F36D7D" w:rsidRPr="00166A20" w:rsidRDefault="00506DCD" w:rsidP="004A5D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1.B </w:t>
            </w:r>
            <w:r>
              <w:rPr>
                <w:rFonts w:ascii="Futura Lt BT" w:hAnsi="Futura Lt BT" w:cs="Arial"/>
                <w:sz w:val="22"/>
                <w:szCs w:val="22"/>
              </w:rPr>
              <w:t>Selecciona una materia la cual no puede cursar, debido a que no tiene regular su correlativa anterior.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4A5DDF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D21135" w:rsidRPr="00166A20">
              <w:rPr>
                <w:rFonts w:ascii="Futura Lt BT" w:hAnsi="Futura Lt BT" w:cs="Arial"/>
                <w:b/>
                <w:sz w:val="22"/>
                <w:szCs w:val="22"/>
              </w:rPr>
              <w:t>:</w:t>
            </w:r>
            <w:r w:rsidR="00D21135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Arial"/>
                <w:sz w:val="22"/>
                <w:szCs w:val="22"/>
              </w:rPr>
              <w:t>muestra un mensaje con la leyenda “la operación se llevo a cabo satisfactoriamente”, y luego se redirección a la página principal.</w:t>
            </w:r>
          </w:p>
        </w:tc>
        <w:tc>
          <w:tcPr>
            <w:tcW w:w="4758" w:type="dxa"/>
            <w:gridSpan w:val="2"/>
          </w:tcPr>
          <w:p w:rsidR="00506DCD" w:rsidRDefault="004A5DDF" w:rsidP="004A5D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4A5DDF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Pr="00506DCD">
              <w:rPr>
                <w:rFonts w:ascii="Futura Lt BT" w:hAnsi="Futura Lt BT" w:cs="Arial"/>
                <w:b/>
                <w:sz w:val="22"/>
                <w:szCs w:val="22"/>
              </w:rPr>
              <w:t>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  <w:p w:rsidR="00F36D7D" w:rsidRDefault="00506DCD" w:rsidP="004A5D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506DCD">
              <w:rPr>
                <w:rFonts w:ascii="Futura Lt BT" w:hAnsi="Futura Lt BT" w:cs="Arial"/>
                <w:b/>
                <w:sz w:val="22"/>
                <w:szCs w:val="22"/>
              </w:rPr>
              <w:t>1.A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A5DDF">
              <w:rPr>
                <w:rFonts w:ascii="Futura Lt BT" w:hAnsi="Futura Lt BT" w:cs="Arial"/>
                <w:sz w:val="22"/>
                <w:szCs w:val="22"/>
              </w:rPr>
              <w:t>muestra un mensaje informando que no se ha seleccionado ninguna materia.</w:t>
            </w:r>
          </w:p>
          <w:p w:rsidR="00506DCD" w:rsidRPr="00166A20" w:rsidRDefault="00506DCD" w:rsidP="00506DC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506DCD">
              <w:rPr>
                <w:rFonts w:ascii="Futura Lt BT" w:hAnsi="Futura Lt BT" w:cs="Arial"/>
                <w:b/>
                <w:sz w:val="22"/>
                <w:szCs w:val="22"/>
              </w:rPr>
              <w:t>1.B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Muestra un mensaje informando al alumno que no puede llevarse a cabo la inscripción a dicha materia debido a que no posee.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016245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415DC">
              <w:rPr>
                <w:rFonts w:ascii="Futura Lt BT" w:hAnsi="Futura Lt BT" w:cs="Arial"/>
                <w:sz w:val="22"/>
                <w:szCs w:val="22"/>
              </w:rPr>
              <w:t>El alumno debe tener aprobada o regularizada la correlativa anterior.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C415DC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="00C415DC">
              <w:rPr>
                <w:rFonts w:ascii="Futura Lt BT" w:hAnsi="Futura Lt BT" w:cs="Arial"/>
                <w:sz w:val="22"/>
                <w:szCs w:val="22"/>
              </w:rPr>
              <w:t>“Verificar Correlatividad” y “Verificar Regularidad”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C56" w:rsidRDefault="00693C56" w:rsidP="00247CC5">
      <w:r>
        <w:separator/>
      </w:r>
    </w:p>
  </w:endnote>
  <w:endnote w:type="continuationSeparator" w:id="1">
    <w:p w:rsidR="00693C56" w:rsidRDefault="00693C56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2144E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2144E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EE1CE0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2144E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2144E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2144E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EE1CE0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2144E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C56" w:rsidRDefault="00693C56" w:rsidP="00247CC5">
      <w:r>
        <w:separator/>
      </w:r>
    </w:p>
  </w:footnote>
  <w:footnote w:type="continuationSeparator" w:id="1">
    <w:p w:rsidR="00693C56" w:rsidRDefault="00693C56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EE1CE0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En</w:t>
    </w:r>
    <w:r w:rsidR="00B12757" w:rsidRPr="007209A8">
      <w:rPr>
        <w:rFonts w:ascii="Futura Lt BT" w:hAnsi="Futura Lt BT" w:cs="Arial"/>
        <w:b/>
        <w:sz w:val="18"/>
        <w:szCs w:val="18"/>
      </w:rPr>
      <w:t>to</w:t>
    </w:r>
    <w:r>
      <w:rPr>
        <w:rFonts w:ascii="Futura Lt BT" w:hAnsi="Futura Lt BT" w:cs="Arial"/>
        <w:b/>
        <w:sz w:val="18"/>
        <w:szCs w:val="18"/>
      </w:rPr>
      <w:t>rno de Gestión Académica</w:t>
    </w:r>
    <w:r w:rsidR="00B12757"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16245"/>
    <w:rsid w:val="000F593C"/>
    <w:rsid w:val="000F5C28"/>
    <w:rsid w:val="00140AE7"/>
    <w:rsid w:val="00166A20"/>
    <w:rsid w:val="001A7FAF"/>
    <w:rsid w:val="001B300F"/>
    <w:rsid w:val="001C06C9"/>
    <w:rsid w:val="002144E9"/>
    <w:rsid w:val="00247CC5"/>
    <w:rsid w:val="00265F79"/>
    <w:rsid w:val="002A4841"/>
    <w:rsid w:val="00306CD4"/>
    <w:rsid w:val="00313499"/>
    <w:rsid w:val="00331450"/>
    <w:rsid w:val="0035473B"/>
    <w:rsid w:val="00367034"/>
    <w:rsid w:val="003B38C0"/>
    <w:rsid w:val="003D15B9"/>
    <w:rsid w:val="004458BF"/>
    <w:rsid w:val="004A5DDF"/>
    <w:rsid w:val="004B0FAA"/>
    <w:rsid w:val="00506DCD"/>
    <w:rsid w:val="0053132F"/>
    <w:rsid w:val="005F3932"/>
    <w:rsid w:val="00602F0F"/>
    <w:rsid w:val="006706C4"/>
    <w:rsid w:val="00677722"/>
    <w:rsid w:val="00686CBA"/>
    <w:rsid w:val="00693C56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02185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93068"/>
    <w:rsid w:val="00BD725B"/>
    <w:rsid w:val="00BF6EDF"/>
    <w:rsid w:val="00C27B28"/>
    <w:rsid w:val="00C415DC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37C90"/>
    <w:rsid w:val="00E80772"/>
    <w:rsid w:val="00E80A9C"/>
    <w:rsid w:val="00E9207D"/>
    <w:rsid w:val="00ED51D2"/>
    <w:rsid w:val="00EE1CE0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38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11</cp:revision>
  <dcterms:created xsi:type="dcterms:W3CDTF">2014-05-14T21:40:00Z</dcterms:created>
  <dcterms:modified xsi:type="dcterms:W3CDTF">2014-05-15T22:59:00Z</dcterms:modified>
</cp:coreProperties>
</file>