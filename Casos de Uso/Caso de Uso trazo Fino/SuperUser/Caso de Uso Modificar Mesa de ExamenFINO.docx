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DF4C49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CA77EC">
              <w:rPr>
                <w:rFonts w:ascii="Futura Lt BT" w:hAnsi="Futura Lt BT" w:cs="Arial"/>
                <w:szCs w:val="22"/>
              </w:rPr>
              <w:t xml:space="preserve">Modificar </w:t>
            </w:r>
            <w:r w:rsidR="00DF4C49">
              <w:rPr>
                <w:rFonts w:ascii="Futura Lt BT" w:hAnsi="Futura Lt BT" w:cs="Arial"/>
                <w:szCs w:val="22"/>
              </w:rPr>
              <w:t>Mesa de Examen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CA77EC">
              <w:rPr>
                <w:rFonts w:ascii="Futura Lt BT" w:hAnsi="Futura Lt BT" w:cs="Arial"/>
                <w:sz w:val="22"/>
                <w:szCs w:val="22"/>
              </w:rPr>
              <w:t xml:space="preserve"> Super User 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A77E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</w:r>
            <w:r w:rsidR="008A6F57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DF4C49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5352EA">
              <w:rPr>
                <w:rFonts w:ascii="Futura Lt BT" w:hAnsi="Futura Lt BT" w:cs="Arial"/>
                <w:sz w:val="22"/>
                <w:szCs w:val="22"/>
              </w:rPr>
              <w:t xml:space="preserve">Modificar los datos de </w:t>
            </w:r>
            <w:r w:rsidR="00DF4C49">
              <w:rPr>
                <w:rFonts w:ascii="Futura Lt BT" w:hAnsi="Futura Lt BT" w:cs="Arial"/>
                <w:sz w:val="22"/>
                <w:szCs w:val="22"/>
              </w:rPr>
              <w:t>una mesa de examen registrada</w:t>
            </w:r>
            <w:r w:rsidR="001C66EB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352EA">
              <w:rPr>
                <w:rFonts w:ascii="Futura Lt BT" w:hAnsi="Futura Lt BT" w:cs="Arial"/>
                <w:sz w:val="22"/>
                <w:szCs w:val="22"/>
              </w:rPr>
              <w:t xml:space="preserve">en el sistema, en el caso de error o cambios necesarios.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DF4C49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DF4C49">
              <w:rPr>
                <w:rFonts w:ascii="Futura Lt BT" w:hAnsi="Futura Lt BT" w:cs="Arial"/>
                <w:sz w:val="22"/>
                <w:szCs w:val="22"/>
              </w:rPr>
              <w:t xml:space="preserve">Mesa de Examen </w:t>
            </w:r>
            <w:r w:rsidR="004F5155">
              <w:rPr>
                <w:rFonts w:ascii="Futura Lt BT" w:hAnsi="Futura Lt BT" w:cs="Arial"/>
                <w:sz w:val="22"/>
                <w:szCs w:val="22"/>
              </w:rPr>
              <w:t xml:space="preserve"> existente en la base de datos del sistema.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711F4E" w:rsidRDefault="00F36D7D" w:rsidP="00DF4C49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DF4C49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La Mesa de Examen</w:t>
            </w:r>
            <w:r w:rsidR="007D12B7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</w:t>
            </w:r>
            <w:r w:rsidR="007D12B7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s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modifica</w:t>
            </w:r>
            <w:r w:rsidR="007D12B7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do</w:t>
            </w:r>
            <w:r w:rsidR="00711F4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correctamente del sistema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98324F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F4C49">
              <w:rPr>
                <w:rFonts w:ascii="Futura Lt BT" w:hAnsi="Futura Lt BT" w:cs="Arial"/>
                <w:bCs/>
                <w:szCs w:val="22"/>
              </w:rPr>
              <w:t>La Mesa de Examen</w:t>
            </w:r>
            <w:r w:rsidR="0098324F">
              <w:rPr>
                <w:rFonts w:ascii="Futura Lt BT" w:hAnsi="Futura Lt BT" w:cs="Arial"/>
                <w:bCs/>
                <w:szCs w:val="22"/>
              </w:rPr>
              <w:t xml:space="preserve"> no está previamente registrado en el sistema.</w:t>
            </w:r>
          </w:p>
          <w:p w:rsidR="00D21135" w:rsidRPr="0098324F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3E0C76">
              <w:rPr>
                <w:rFonts w:ascii="Futura Lt BT" w:hAnsi="Futura Lt BT" w:cs="Arial"/>
                <w:bCs/>
                <w:szCs w:val="22"/>
              </w:rPr>
              <w:t>El administrador</w:t>
            </w:r>
            <w:r w:rsidR="0098324F">
              <w:rPr>
                <w:rFonts w:ascii="Futura Lt BT" w:hAnsi="Futura Lt BT" w:cs="Arial"/>
                <w:bCs/>
                <w:szCs w:val="22"/>
              </w:rPr>
              <w:t xml:space="preserve"> selecciona la opción cancelar.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DF4C49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98324F">
              <w:rPr>
                <w:rFonts w:ascii="Futura Lt BT" w:hAnsi="Futura Lt BT" w:cs="Arial"/>
                <w:sz w:val="22"/>
                <w:szCs w:val="22"/>
              </w:rPr>
              <w:t xml:space="preserve"> el administrador selecciona la opción “Modificar </w:t>
            </w:r>
            <w:r w:rsidR="00DF4C49">
              <w:rPr>
                <w:rFonts w:ascii="Futura Lt BT" w:hAnsi="Futura Lt BT" w:cs="Arial"/>
                <w:sz w:val="22"/>
                <w:szCs w:val="22"/>
              </w:rPr>
              <w:t>Mesa de Examen</w:t>
            </w:r>
            <w:r w:rsidR="0098324F">
              <w:rPr>
                <w:rFonts w:ascii="Futura Lt BT" w:hAnsi="Futura Lt BT" w:cs="Arial"/>
                <w:sz w:val="22"/>
                <w:szCs w:val="22"/>
              </w:rPr>
              <w:t xml:space="preserve"> del sistema.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DF4C49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Muestra una lista de </w:t>
            </w:r>
            <w:r w:rsidR="00DF4C49">
              <w:rPr>
                <w:rFonts w:ascii="Futura Lt BT" w:hAnsi="Futura Lt BT" w:cs="Arial"/>
                <w:sz w:val="22"/>
                <w:szCs w:val="22"/>
              </w:rPr>
              <w:t xml:space="preserve">Mesas de examen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registrados para que el administrador busque cual es el alumno que desea modificar.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 El Administrador selecciona el alumno que desea Modificar y</w:t>
            </w:r>
            <w:r w:rsidR="00DF4C49">
              <w:rPr>
                <w:rFonts w:ascii="Futura Lt BT" w:hAnsi="Futura Lt BT" w:cs="Arial"/>
                <w:sz w:val="22"/>
                <w:szCs w:val="22"/>
              </w:rPr>
              <w:t xml:space="preserve"> pulsa el botón “Modificar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>”.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9826F1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="009826F1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>El sistema  muestra un formulario con los datos del alumno seleccionado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 xml:space="preserve"> disponibles para modificar. </w:t>
            </w:r>
            <w:r w:rsidR="009826F1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DF3A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>El administrador modifica los datos y selecciona la opción Guardar.</w:t>
            </w:r>
          </w:p>
        </w:tc>
        <w:tc>
          <w:tcPr>
            <w:tcW w:w="4758" w:type="dxa"/>
            <w:gridSpan w:val="2"/>
          </w:tcPr>
          <w:p w:rsidR="00F36D7D" w:rsidRPr="00166A20" w:rsidRDefault="009D7F3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5.1 El </w:t>
            </w:r>
            <w:r w:rsidR="00D55E73">
              <w:rPr>
                <w:rFonts w:ascii="Futura Lt BT" w:hAnsi="Futura Lt BT" w:cs="Arial"/>
                <w:sz w:val="22"/>
                <w:szCs w:val="22"/>
              </w:rPr>
              <w:t>administrador selecciona la opción Cancelar.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DF3A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DF3AB2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>El sistema muestra el mensaje “Esta seguro de guardar cambios”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DF3AB2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DF3AB2">
              <w:rPr>
                <w:rFonts w:ascii="Futura Lt BT" w:hAnsi="Futura Lt BT" w:cs="Arial"/>
                <w:sz w:val="22"/>
                <w:szCs w:val="22"/>
              </w:rPr>
              <w:t xml:space="preserve">El administrador selecciona la opción Si y los cambios quedan registrados en el sistema.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9D7F3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7.1 </w:t>
            </w:r>
            <w:r w:rsidR="00D55E73">
              <w:rPr>
                <w:rFonts w:ascii="Futura Lt BT" w:hAnsi="Futura Lt BT" w:cs="Arial"/>
                <w:sz w:val="22"/>
                <w:szCs w:val="22"/>
              </w:rPr>
              <w:t xml:space="preserve">El administrador selecciona la opción No.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D316AE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Administrador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9F3" w:rsidRDefault="00F009F3" w:rsidP="00247CC5">
      <w:r>
        <w:separator/>
      </w:r>
    </w:p>
  </w:endnote>
  <w:endnote w:type="continuationSeparator" w:id="1">
    <w:p w:rsidR="00F009F3" w:rsidRDefault="00F009F3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8A6F5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8A6F5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DF4C49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3</w:t>
          </w:r>
          <w:r w:rsidR="008A6F57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8A6F5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8A6F5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DF4C49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8A6F57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9F3" w:rsidRDefault="00F009F3" w:rsidP="00247CC5">
      <w:r>
        <w:separator/>
      </w:r>
    </w:p>
  </w:footnote>
  <w:footnote w:type="continuationSeparator" w:id="1">
    <w:p w:rsidR="00F009F3" w:rsidRDefault="00F009F3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1C66EB"/>
    <w:rsid w:val="00247CC5"/>
    <w:rsid w:val="00265F79"/>
    <w:rsid w:val="002A4841"/>
    <w:rsid w:val="002C357A"/>
    <w:rsid w:val="00306CD4"/>
    <w:rsid w:val="00313499"/>
    <w:rsid w:val="00331450"/>
    <w:rsid w:val="00367034"/>
    <w:rsid w:val="003B38C0"/>
    <w:rsid w:val="003D15B9"/>
    <w:rsid w:val="003E0C76"/>
    <w:rsid w:val="004458BF"/>
    <w:rsid w:val="004B0FAA"/>
    <w:rsid w:val="004F5155"/>
    <w:rsid w:val="0053132F"/>
    <w:rsid w:val="005352EA"/>
    <w:rsid w:val="005F3932"/>
    <w:rsid w:val="005F7EE0"/>
    <w:rsid w:val="00602F0F"/>
    <w:rsid w:val="00677722"/>
    <w:rsid w:val="00686CBA"/>
    <w:rsid w:val="006D6E78"/>
    <w:rsid w:val="006F27C2"/>
    <w:rsid w:val="007011F2"/>
    <w:rsid w:val="00701549"/>
    <w:rsid w:val="00710DF9"/>
    <w:rsid w:val="00711F4E"/>
    <w:rsid w:val="00744534"/>
    <w:rsid w:val="00765213"/>
    <w:rsid w:val="00765E1E"/>
    <w:rsid w:val="00797A3B"/>
    <w:rsid w:val="007D12B7"/>
    <w:rsid w:val="007E16DD"/>
    <w:rsid w:val="00827758"/>
    <w:rsid w:val="008538F9"/>
    <w:rsid w:val="008627AD"/>
    <w:rsid w:val="00864F5D"/>
    <w:rsid w:val="008741CE"/>
    <w:rsid w:val="00896D4B"/>
    <w:rsid w:val="008A6F57"/>
    <w:rsid w:val="008D7049"/>
    <w:rsid w:val="008F2938"/>
    <w:rsid w:val="009500D8"/>
    <w:rsid w:val="00971AD1"/>
    <w:rsid w:val="0097272F"/>
    <w:rsid w:val="009826F1"/>
    <w:rsid w:val="0098324F"/>
    <w:rsid w:val="00985A58"/>
    <w:rsid w:val="009B25EC"/>
    <w:rsid w:val="009D3DC3"/>
    <w:rsid w:val="009D7F33"/>
    <w:rsid w:val="009F2DF7"/>
    <w:rsid w:val="00A23790"/>
    <w:rsid w:val="00A7317F"/>
    <w:rsid w:val="00AB6902"/>
    <w:rsid w:val="00AC488D"/>
    <w:rsid w:val="00AF6EA7"/>
    <w:rsid w:val="00B12757"/>
    <w:rsid w:val="00B36547"/>
    <w:rsid w:val="00B52B43"/>
    <w:rsid w:val="00BD725B"/>
    <w:rsid w:val="00BF6EDF"/>
    <w:rsid w:val="00C27B28"/>
    <w:rsid w:val="00C376A8"/>
    <w:rsid w:val="00C75746"/>
    <w:rsid w:val="00C76119"/>
    <w:rsid w:val="00C77440"/>
    <w:rsid w:val="00C92559"/>
    <w:rsid w:val="00CA77EC"/>
    <w:rsid w:val="00CC029B"/>
    <w:rsid w:val="00CE15A8"/>
    <w:rsid w:val="00CE3111"/>
    <w:rsid w:val="00CF4DA5"/>
    <w:rsid w:val="00D21135"/>
    <w:rsid w:val="00D27988"/>
    <w:rsid w:val="00D316AE"/>
    <w:rsid w:val="00D36E0C"/>
    <w:rsid w:val="00D55E73"/>
    <w:rsid w:val="00DA1305"/>
    <w:rsid w:val="00DD4223"/>
    <w:rsid w:val="00DE06F6"/>
    <w:rsid w:val="00DF3AB2"/>
    <w:rsid w:val="00DF4C49"/>
    <w:rsid w:val="00E80772"/>
    <w:rsid w:val="00E80A9C"/>
    <w:rsid w:val="00E842C4"/>
    <w:rsid w:val="00E9207D"/>
    <w:rsid w:val="00ED51D2"/>
    <w:rsid w:val="00F009F3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30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20</cp:revision>
  <dcterms:created xsi:type="dcterms:W3CDTF">2014-05-14T21:40:00Z</dcterms:created>
  <dcterms:modified xsi:type="dcterms:W3CDTF">2014-05-27T03:32:00Z</dcterms:modified>
</cp:coreProperties>
</file>