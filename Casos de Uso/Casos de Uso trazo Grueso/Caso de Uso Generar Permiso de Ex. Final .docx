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2453"/>
        <w:gridCol w:w="3243"/>
        <w:gridCol w:w="1480"/>
        <w:gridCol w:w="3278"/>
      </w:tblGrid>
      <w:tr w:rsidR="00F36D7D" w:rsidRPr="00DD3B91" w:rsidTr="00B474A9">
        <w:trPr>
          <w:trHeight w:val="195"/>
          <w:tblCellSpacing w:w="20" w:type="dxa"/>
          <w:jc w:val="center"/>
        </w:trPr>
        <w:tc>
          <w:tcPr>
            <w:tcW w:w="3405" w:type="pct"/>
            <w:gridSpan w:val="3"/>
            <w:vMerge w:val="restart"/>
            <w:shd w:val="clear" w:color="auto" w:fill="003366"/>
          </w:tcPr>
          <w:p w:rsidR="00F36D7D" w:rsidRPr="00DD3B91" w:rsidRDefault="00F36D7D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  <w:r w:rsidRPr="00DD3B91">
              <w:rPr>
                <w:rFonts w:ascii="Futura Lt BT" w:hAnsi="Futura Lt BT" w:cs="Arial"/>
                <w:szCs w:val="22"/>
              </w:rPr>
              <w:br w:type="page"/>
            </w:r>
            <w:r w:rsidR="00B474A9">
              <w:rPr>
                <w:rFonts w:ascii="Futura Lt BT" w:hAnsi="Futura Lt BT" w:cs="Arial"/>
                <w:szCs w:val="22"/>
              </w:rPr>
              <w:t>Generar Permiso de Examen Final</w:t>
            </w:r>
          </w:p>
        </w:tc>
        <w:tc>
          <w:tcPr>
            <w:tcW w:w="1537" w:type="pct"/>
            <w:shd w:val="clear" w:color="auto" w:fill="003366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Nro. De Orden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</w:tr>
      <w:tr w:rsidR="00F36D7D" w:rsidRPr="00DD3B91" w:rsidTr="00B474A9">
        <w:trPr>
          <w:trHeight w:val="195"/>
          <w:tblCellSpacing w:w="20" w:type="dxa"/>
          <w:jc w:val="center"/>
        </w:trPr>
        <w:tc>
          <w:tcPr>
            <w:tcW w:w="3405" w:type="pct"/>
            <w:gridSpan w:val="3"/>
            <w:vMerge/>
            <w:shd w:val="clear" w:color="auto" w:fill="003366"/>
          </w:tcPr>
          <w:p w:rsidR="00F36D7D" w:rsidRPr="00DD3B91" w:rsidRDefault="00F36D7D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</w:p>
        </w:tc>
        <w:tc>
          <w:tcPr>
            <w:tcW w:w="1537" w:type="pct"/>
            <w:shd w:val="clear" w:color="auto" w:fill="003366"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Paquete:</w:t>
            </w:r>
          </w:p>
        </w:tc>
      </w:tr>
      <w:tr w:rsidR="00F36D7D" w:rsidRPr="00DD3B91" w:rsidTr="00B474A9">
        <w:trPr>
          <w:trHeight w:val="385"/>
          <w:tblCellSpacing w:w="20" w:type="dxa"/>
          <w:jc w:val="center"/>
        </w:trPr>
        <w:tc>
          <w:tcPr>
            <w:tcW w:w="3405" w:type="pct"/>
            <w:gridSpan w:val="3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Principal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593AB1">
              <w:rPr>
                <w:rFonts w:ascii="Futura Lt BT" w:hAnsi="Futura Lt BT" w:cs="Arial"/>
                <w:sz w:val="22"/>
                <w:szCs w:val="22"/>
              </w:rPr>
              <w:t xml:space="preserve">Alumno </w:t>
            </w:r>
          </w:p>
        </w:tc>
        <w:tc>
          <w:tcPr>
            <w:tcW w:w="1537" w:type="pct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Secundario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Nivel de Caso de Uso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7B5BC9" w:rsidRPr="00DD3B91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7B5BC9"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1F6BA1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F6BA1" w:rsidRPr="00DD3B91">
              <w:rPr>
                <w:rFonts w:ascii="Futura Lt BT" w:hAnsi="Futura Lt BT" w:cs="Arial"/>
                <w:sz w:val="22"/>
                <w:szCs w:val="22"/>
              </w:rPr>
            </w:r>
            <w:r w:rsidR="001F6BA1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Negocio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1F6BA1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F6BA1" w:rsidRPr="00DD3B91">
              <w:rPr>
                <w:rFonts w:ascii="Futura Lt BT" w:hAnsi="Futura Lt BT" w:cs="Arial"/>
                <w:sz w:val="22"/>
                <w:szCs w:val="22"/>
              </w:rPr>
            </w:r>
            <w:r w:rsidR="001F6BA1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  <w:t>Sistema de Información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Tipo de Caso de Uso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1F6BA1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F6BA1" w:rsidRPr="00DD3B91">
              <w:rPr>
                <w:rFonts w:ascii="Futura Lt BT" w:hAnsi="Futura Lt BT" w:cs="Arial"/>
                <w:sz w:val="22"/>
                <w:szCs w:val="22"/>
              </w:rPr>
            </w:r>
            <w:r w:rsidR="001F6BA1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  <w:t>Concreto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1F6BA1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F6BA1" w:rsidRPr="00DD3B91">
              <w:rPr>
                <w:rFonts w:ascii="Futura Lt BT" w:hAnsi="Futura Lt BT" w:cs="Arial"/>
                <w:sz w:val="22"/>
                <w:szCs w:val="22"/>
              </w:rPr>
            </w:r>
            <w:r w:rsidR="001F6BA1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  <w:t>Abstracto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970113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Prioridad:</w:t>
            </w:r>
            <w:r w:rsidRPr="00DD3B91">
              <w:rPr>
                <w:rFonts w:ascii="Futura Lt BT" w:hAnsi="Futura Lt BT" w:cs="Tahoma"/>
                <w:sz w:val="22"/>
                <w:szCs w:val="22"/>
              </w:rPr>
              <w:t xml:space="preserve">                  </w:t>
            </w:r>
            <w:r w:rsidR="00593AB1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93AB1"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93AB1" w:rsidRPr="00DD3B91">
              <w:rPr>
                <w:rFonts w:ascii="Futura Lt BT" w:hAnsi="Futura Lt BT" w:cs="Arial"/>
                <w:sz w:val="22"/>
                <w:szCs w:val="22"/>
              </w:rPr>
            </w:r>
            <w:r w:rsidR="00593AB1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Esencial                                </w:t>
            </w:r>
            <w:r w:rsidR="001F6BA1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F6BA1" w:rsidRPr="00DD3B91">
              <w:rPr>
                <w:rFonts w:ascii="Futura Lt BT" w:hAnsi="Futura Lt BT" w:cs="Arial"/>
                <w:sz w:val="22"/>
                <w:szCs w:val="22"/>
              </w:rPr>
            </w:r>
            <w:r w:rsidR="001F6BA1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Útil                                  </w:t>
            </w:r>
            <w:r w:rsidR="001F6BA1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F6BA1" w:rsidRPr="00DD3B91">
              <w:rPr>
                <w:rFonts w:ascii="Futura Lt BT" w:hAnsi="Futura Lt BT" w:cs="Arial"/>
                <w:sz w:val="22"/>
                <w:szCs w:val="22"/>
              </w:rPr>
            </w:r>
            <w:r w:rsidR="001F6BA1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Deseable</w:t>
            </w:r>
          </w:p>
        </w:tc>
      </w:tr>
      <w:tr w:rsidR="00F36D7D" w:rsidRPr="00DD3B91" w:rsidTr="00B474A9">
        <w:trPr>
          <w:tblCellSpacing w:w="20" w:type="dxa"/>
          <w:jc w:val="center"/>
        </w:trPr>
        <w:tc>
          <w:tcPr>
            <w:tcW w:w="2708" w:type="pct"/>
            <w:gridSpan w:val="2"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Categoría:     </w:t>
            </w:r>
            <w:r w:rsidR="00593AB1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93AB1"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93AB1" w:rsidRPr="00DD3B91">
              <w:rPr>
                <w:rFonts w:ascii="Futura Lt BT" w:hAnsi="Futura Lt BT" w:cs="Arial"/>
                <w:sz w:val="22"/>
                <w:szCs w:val="22"/>
              </w:rPr>
            </w:r>
            <w:r w:rsidR="00593AB1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Esencial                </w:t>
            </w:r>
            <w:r w:rsidR="001F6BA1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F6BA1" w:rsidRPr="00DD3B91">
              <w:rPr>
                <w:rFonts w:ascii="Futura Lt BT" w:hAnsi="Futura Lt BT" w:cs="Arial"/>
                <w:sz w:val="22"/>
                <w:szCs w:val="22"/>
              </w:rPr>
            </w:r>
            <w:r w:rsidR="001F6BA1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Soporte</w:t>
            </w:r>
            <w:r w:rsidRPr="00DD3B91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2235" w:type="pct"/>
            <w:gridSpan w:val="2"/>
          </w:tcPr>
          <w:p w:rsidR="00F36D7D" w:rsidRPr="00DD3B91" w:rsidRDefault="00F36D7D" w:rsidP="00F36D7D">
            <w:pPr>
              <w:rPr>
                <w:rFonts w:ascii="Futura Lt BT" w:hAnsi="Futura Lt BT" w:cs="Tahoma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Significativo para la Arquitectura:  </w:t>
            </w:r>
            <w:r w:rsidR="00593AB1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93AB1"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93AB1" w:rsidRPr="00DD3B91">
              <w:rPr>
                <w:rFonts w:ascii="Futura Lt BT" w:hAnsi="Futura Lt BT" w:cs="Arial"/>
                <w:sz w:val="22"/>
                <w:szCs w:val="22"/>
              </w:rPr>
            </w:r>
            <w:r w:rsidR="00593AB1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Si   </w:t>
            </w:r>
            <w:r w:rsidR="001F6BA1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F6BA1" w:rsidRPr="00DD3B91">
              <w:rPr>
                <w:rFonts w:ascii="Futura Lt BT" w:hAnsi="Futura Lt BT" w:cs="Arial"/>
                <w:sz w:val="22"/>
                <w:szCs w:val="22"/>
              </w:rPr>
            </w:r>
            <w:r w:rsidR="001F6BA1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No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Complejidad:   </w:t>
            </w:r>
            <w:r w:rsidR="001F6BA1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F6BA1" w:rsidRPr="00DD3B91">
              <w:rPr>
                <w:rFonts w:ascii="Futura Lt BT" w:hAnsi="Futura Lt BT" w:cs="Arial"/>
                <w:sz w:val="22"/>
                <w:szCs w:val="22"/>
              </w:rPr>
            </w:r>
            <w:r w:rsidR="001F6BA1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Simple </w:t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 </w:t>
            </w:r>
            <w:r w:rsidR="00593AB1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93AB1"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593AB1" w:rsidRPr="00DD3B91">
              <w:rPr>
                <w:rFonts w:ascii="Futura Lt BT" w:hAnsi="Futura Lt BT" w:cs="Arial"/>
                <w:sz w:val="22"/>
                <w:szCs w:val="22"/>
              </w:rPr>
            </w:r>
            <w:r w:rsidR="00593AB1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Mediano   </w:t>
            </w:r>
            <w:r w:rsidR="001F6BA1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F6BA1" w:rsidRPr="00DD3B91">
              <w:rPr>
                <w:rFonts w:ascii="Futura Lt BT" w:hAnsi="Futura Lt BT" w:cs="Arial"/>
                <w:sz w:val="22"/>
                <w:szCs w:val="22"/>
              </w:rPr>
            </w:r>
            <w:r w:rsidR="001F6BA1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Complejo </w:t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1F6BA1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F6BA1" w:rsidRPr="00DD3B91">
              <w:rPr>
                <w:rFonts w:ascii="Futura Lt BT" w:hAnsi="Futura Lt BT" w:cs="Arial"/>
                <w:sz w:val="22"/>
                <w:szCs w:val="22"/>
              </w:rPr>
            </w:r>
            <w:r w:rsidR="001F6BA1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Muy Complejo   </w:t>
            </w:r>
            <w:r w:rsidR="001F6BA1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F6BA1" w:rsidRPr="00DD3B91">
              <w:rPr>
                <w:rFonts w:ascii="Futura Lt BT" w:hAnsi="Futura Lt BT" w:cs="Arial"/>
                <w:sz w:val="22"/>
                <w:szCs w:val="22"/>
              </w:rPr>
            </w:r>
            <w:r w:rsidR="001F6BA1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Extremadamente Complejo  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Objetivo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593AB1">
              <w:rPr>
                <w:rFonts w:ascii="Futura Lt BT" w:hAnsi="Futura Lt BT" w:cs="Arial"/>
                <w:sz w:val="22"/>
                <w:szCs w:val="22"/>
              </w:rPr>
              <w:t xml:space="preserve"> El alumno debe generar su permiso de examen final en PDF con las materias a las cuales está inscripto para rendir examen final.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Precondiciones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593AB1">
              <w:rPr>
                <w:rFonts w:ascii="Futura Lt BT" w:hAnsi="Futura Lt BT" w:cs="Arial"/>
                <w:sz w:val="22"/>
                <w:szCs w:val="22"/>
              </w:rPr>
              <w:t xml:space="preserve"> Alumno inscripto en al menos 1 materia para examen final. </w:t>
            </w:r>
          </w:p>
        </w:tc>
      </w:tr>
      <w:tr w:rsidR="00F36D7D" w:rsidRPr="00DD3B91" w:rsidTr="00B474A9">
        <w:trPr>
          <w:trHeight w:val="252"/>
          <w:tblCellSpacing w:w="20" w:type="dxa"/>
          <w:jc w:val="center"/>
        </w:trPr>
        <w:tc>
          <w:tcPr>
            <w:tcW w:w="1158" w:type="pct"/>
            <w:vMerge w:val="restart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Post- Condiciones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  <w:tc>
          <w:tcPr>
            <w:tcW w:w="3784" w:type="pct"/>
            <w:gridSpan w:val="3"/>
          </w:tcPr>
          <w:p w:rsidR="00F36D7D" w:rsidRPr="00593AB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Éxito 1: </w:t>
            </w:r>
            <w:r w:rsidR="00593AB1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El alumno genera su permiso de examen final de manera satisfactoria.</w:t>
            </w:r>
          </w:p>
        </w:tc>
      </w:tr>
      <w:tr w:rsidR="00F36D7D" w:rsidRPr="00DD3B91" w:rsidTr="00B474A9">
        <w:trPr>
          <w:trHeight w:val="134"/>
          <w:tblCellSpacing w:w="20" w:type="dxa"/>
          <w:jc w:val="center"/>
        </w:trPr>
        <w:tc>
          <w:tcPr>
            <w:tcW w:w="1158" w:type="pct"/>
            <w:vMerge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</w:p>
        </w:tc>
        <w:tc>
          <w:tcPr>
            <w:tcW w:w="3784" w:type="pct"/>
            <w:gridSpan w:val="3"/>
          </w:tcPr>
          <w:p w:rsidR="00F36D7D" w:rsidRPr="00593AB1" w:rsidRDefault="00F36D7D" w:rsidP="00F36D7D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Cs w:val="22"/>
              </w:rPr>
              <w:t xml:space="preserve">Fracaso 1: </w:t>
            </w:r>
            <w:r w:rsidR="00593AB1">
              <w:rPr>
                <w:rFonts w:ascii="Futura Lt BT" w:hAnsi="Futura Lt BT" w:cs="Arial"/>
                <w:bCs/>
                <w:szCs w:val="22"/>
              </w:rPr>
              <w:t>Alumno no inscripto en materias por rendir.</w:t>
            </w:r>
          </w:p>
        </w:tc>
      </w:tr>
      <w:tr w:rsidR="001431B2" w:rsidRPr="00DD3B91">
        <w:trPr>
          <w:trHeight w:val="370"/>
          <w:tblCellSpacing w:w="20" w:type="dxa"/>
          <w:jc w:val="center"/>
        </w:trPr>
        <w:tc>
          <w:tcPr>
            <w:tcW w:w="4962" w:type="pct"/>
            <w:gridSpan w:val="4"/>
          </w:tcPr>
          <w:p w:rsidR="001431B2" w:rsidRPr="00DD3B91" w:rsidRDefault="001431B2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El caso de uso comienza cuando</w:t>
            </w:r>
            <w:r w:rsidR="00593AB1">
              <w:rPr>
                <w:rFonts w:ascii="Futura Lt BT" w:hAnsi="Futura Lt BT" w:cs="Arial"/>
                <w:sz w:val="22"/>
                <w:szCs w:val="22"/>
              </w:rPr>
              <w:t xml:space="preserve"> el alumno selecciona la opción Generar Permiso de Examen Final.</w:t>
            </w:r>
          </w:p>
          <w:p w:rsidR="001431B2" w:rsidRPr="00DD3B91" w:rsidRDefault="004240B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Fin del caso de uso.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Observaciones: </w:t>
            </w:r>
          </w:p>
          <w:p w:rsidR="00F36D7D" w:rsidRPr="00DD3B91" w:rsidRDefault="00593AB1" w:rsidP="00F36D7D">
            <w:pPr>
              <w:numPr>
                <w:ilvl w:val="6"/>
                <w:numId w:val="1"/>
              </w:numPr>
              <w:tabs>
                <w:tab w:val="clear" w:pos="2520"/>
                <w:tab w:val="num" w:pos="360"/>
              </w:tabs>
              <w:ind w:left="360"/>
              <w:rPr>
                <w:rFonts w:ascii="Futura Lt BT" w:hAnsi="Futura Lt BT" w:cs="Arial"/>
                <w:sz w:val="22"/>
                <w:szCs w:val="22"/>
              </w:rPr>
            </w:pPr>
            <w:r>
              <w:rPr>
                <w:rFonts w:ascii="Futura Lt BT" w:hAnsi="Futura Lt BT" w:cs="Arial"/>
                <w:sz w:val="22"/>
                <w:szCs w:val="22"/>
              </w:rPr>
              <w:t>El alumno</w:t>
            </w:r>
            <w:r w:rsidR="00F36D7D" w:rsidRPr="00DD3B91">
              <w:rPr>
                <w:rFonts w:ascii="Futura Lt BT" w:hAnsi="Futura Lt BT" w:cs="Arial"/>
                <w:sz w:val="22"/>
                <w:szCs w:val="22"/>
              </w:rPr>
              <w:t xml:space="preserve"> puede cancelar la operación en cualquier momento.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Requerimientos no Funcionales Asociados: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A95484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A95484" w:rsidRPr="00DD3B91" w:rsidRDefault="00A95484" w:rsidP="00F36D7D">
            <w:pPr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>Reglas de Negocio Asociadas:</w:t>
            </w:r>
            <w:r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 w:rsidTr="00B474A9">
        <w:trPr>
          <w:tblCellSpacing w:w="20" w:type="dxa"/>
          <w:jc w:val="center"/>
        </w:trPr>
        <w:tc>
          <w:tcPr>
            <w:tcW w:w="2708" w:type="pct"/>
            <w:gridSpan w:val="2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Fuente</w:t>
            </w:r>
            <w:r w:rsidRPr="00DD3B91">
              <w:rPr>
                <w:rFonts w:ascii="Futura Lt BT" w:hAnsi="Futura Lt BT" w:cs="Tahoma"/>
                <w:bCs/>
                <w:sz w:val="22"/>
                <w:szCs w:val="22"/>
              </w:rPr>
              <w:t>: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 &lt;</w:t>
            </w:r>
            <w:r w:rsidR="00ED51D2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Minuta, 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Reunión, </w:t>
            </w:r>
            <w:r w:rsidR="00CE3111" w:rsidRPr="00DD3B91">
              <w:rPr>
                <w:rFonts w:ascii="Futura Lt BT" w:hAnsi="Futura Lt BT" w:cs="Tahoma"/>
                <w:bCs/>
                <w:sz w:val="22"/>
                <w:szCs w:val="22"/>
              </w:rPr>
              <w:t>E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ntrevista, </w:t>
            </w:r>
            <w:r w:rsidR="00CE3111" w:rsidRPr="00DD3B91">
              <w:rPr>
                <w:rFonts w:ascii="Futura Lt BT" w:hAnsi="Futura Lt BT" w:cs="Tahoma"/>
                <w:bCs/>
                <w:sz w:val="22"/>
                <w:szCs w:val="22"/>
              </w:rPr>
              <w:t>D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>ocumento, etc&gt;</w:t>
            </w:r>
            <w:r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235" w:type="pct"/>
            <w:gridSpan w:val="2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Referencia Fuente: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ED51D2" w:rsidRPr="00DD3B91">
              <w:rPr>
                <w:rFonts w:ascii="Futura Lt BT" w:hAnsi="Futura Lt BT" w:cs="Arial"/>
                <w:sz w:val="22"/>
                <w:szCs w:val="22"/>
              </w:rPr>
              <w:t>&lt;Nombre de Minuta, Documento, etc. &gt;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Inclusión: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Extensión: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donde se incluye: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Use Case al que extiende: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de Generalización: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</w:tbl>
    <w:p w:rsidR="00DE6941" w:rsidRPr="00DD3B91" w:rsidRDefault="00DE6941">
      <w:pPr>
        <w:rPr>
          <w:rFonts w:ascii="Futura Lt BT" w:hAnsi="Futura Lt BT" w:cs="Arial"/>
          <w:b/>
          <w:sz w:val="22"/>
          <w:szCs w:val="22"/>
        </w:rPr>
      </w:pPr>
    </w:p>
    <w:p w:rsidR="00DE6941" w:rsidRPr="00DD3B91" w:rsidRDefault="00DE6941">
      <w:pPr>
        <w:rPr>
          <w:rFonts w:ascii="Futura Lt BT" w:hAnsi="Futura Lt BT" w:cs="Arial"/>
          <w:b/>
          <w:sz w:val="22"/>
          <w:szCs w:val="22"/>
        </w:rPr>
      </w:pPr>
    </w:p>
    <w:p w:rsidR="00F36D7D" w:rsidRPr="00DD3B91" w:rsidRDefault="00DD3B91">
      <w:pPr>
        <w:rPr>
          <w:rFonts w:ascii="Futura Lt BT" w:hAnsi="Futura Lt BT" w:cs="Arial"/>
          <w:b/>
          <w:sz w:val="22"/>
          <w:szCs w:val="22"/>
        </w:rPr>
      </w:pPr>
      <w:r>
        <w:rPr>
          <w:rFonts w:ascii="Futura Lt BT" w:hAnsi="Futura Lt BT" w:cs="Arial"/>
          <w:b/>
          <w:sz w:val="22"/>
          <w:szCs w:val="22"/>
        </w:rPr>
        <w:br w:type="page"/>
      </w:r>
      <w:r w:rsidR="00A23790" w:rsidRPr="00DD3B91">
        <w:rPr>
          <w:rFonts w:ascii="Futura Lt BT" w:hAnsi="Futura Lt BT" w:cs="Arial"/>
          <w:b/>
          <w:sz w:val="22"/>
          <w:szCs w:val="22"/>
        </w:rPr>
        <w:lastRenderedPageBreak/>
        <w:t>Prototipo de Interfaz de Usuario</w:t>
      </w:r>
    </w:p>
    <w:p w:rsidR="00C27B28" w:rsidRPr="00C50AFF" w:rsidRDefault="00C27B28">
      <w:pPr>
        <w:rPr>
          <w:rFonts w:ascii="Futura Lt BT" w:hAnsi="Futura Lt BT" w:cs="Arial"/>
          <w:sz w:val="22"/>
          <w:szCs w:val="22"/>
        </w:rPr>
      </w:pPr>
    </w:p>
    <w:p w:rsidR="00C27B28" w:rsidRPr="00C50AFF" w:rsidRDefault="00C27B28" w:rsidP="00764B64">
      <w:pPr>
        <w:jc w:val="both"/>
        <w:rPr>
          <w:rFonts w:ascii="Futura Lt BT" w:hAnsi="Futura Lt BT" w:cs="Arial"/>
          <w:sz w:val="22"/>
          <w:szCs w:val="22"/>
        </w:rPr>
      </w:pPr>
      <w:r w:rsidRPr="00C50AFF">
        <w:rPr>
          <w:rFonts w:ascii="Futura Lt BT" w:hAnsi="Futura Lt BT" w:cs="Arial"/>
          <w:sz w:val="22"/>
          <w:szCs w:val="22"/>
        </w:rPr>
        <w:t>&lt;Aquí se puede describir la interfaz de usuario asociada al caso de uso o pegar las maquetas</w:t>
      </w:r>
      <w:r w:rsidRPr="00C50AFF">
        <w:rPr>
          <w:rFonts w:ascii="Futura Lt BT" w:hAnsi="Futura Lt BT" w:cs="Arial"/>
          <w:b/>
          <w:sz w:val="22"/>
          <w:szCs w:val="22"/>
        </w:rPr>
        <w:t xml:space="preserve"> </w:t>
      </w:r>
      <w:r w:rsidRPr="00C50AFF">
        <w:rPr>
          <w:rFonts w:ascii="Futura Lt BT" w:hAnsi="Futura Lt BT" w:cs="Arial"/>
          <w:sz w:val="22"/>
          <w:szCs w:val="22"/>
        </w:rPr>
        <w:t>correspondientes.&gt;</w:t>
      </w:r>
    </w:p>
    <w:p w:rsidR="00C50AFF" w:rsidRDefault="00C50AFF" w:rsidP="00C27B28">
      <w:pPr>
        <w:rPr>
          <w:rFonts w:ascii="Futura Lt BT" w:hAnsi="Futura Lt BT" w:cs="Arial"/>
          <w:sz w:val="22"/>
          <w:szCs w:val="22"/>
        </w:rPr>
      </w:pPr>
    </w:p>
    <w:p w:rsidR="00C50AFF" w:rsidRPr="00C50AFF" w:rsidRDefault="00C50AFF" w:rsidP="00C27B28">
      <w:pPr>
        <w:rPr>
          <w:rFonts w:ascii="Futura Lt BT" w:hAnsi="Futura Lt BT" w:cs="Arial"/>
          <w:sz w:val="22"/>
          <w:szCs w:val="22"/>
        </w:rPr>
      </w:pPr>
    </w:p>
    <w:p w:rsidR="00C50AFF" w:rsidRPr="00C50AFF" w:rsidRDefault="00C50AFF" w:rsidP="00C27B28">
      <w:pPr>
        <w:rPr>
          <w:rFonts w:ascii="Futura Lt BT" w:hAnsi="Futura Lt BT" w:cs="Arial"/>
          <w:sz w:val="22"/>
          <w:szCs w:val="22"/>
        </w:rPr>
      </w:pPr>
    </w:p>
    <w:tbl>
      <w:tblPr>
        <w:tblW w:w="10394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99"/>
        <w:gridCol w:w="1956"/>
        <w:gridCol w:w="4850"/>
        <w:gridCol w:w="2389"/>
      </w:tblGrid>
      <w:tr w:rsidR="00C50AFF" w:rsidRPr="00DD3B91">
        <w:trPr>
          <w:tblCellSpacing w:w="20" w:type="dxa"/>
          <w:jc w:val="center"/>
        </w:trPr>
        <w:tc>
          <w:tcPr>
            <w:tcW w:w="10314" w:type="dxa"/>
            <w:gridSpan w:val="4"/>
            <w:shd w:val="clear" w:color="auto" w:fill="003366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Historia de Cambios</w:t>
            </w:r>
          </w:p>
        </w:tc>
      </w:tr>
      <w:tr w:rsidR="00C50AFF" w:rsidRPr="00DD3B91">
        <w:trPr>
          <w:trHeight w:val="324"/>
          <w:tblCellSpacing w:w="20" w:type="dxa"/>
          <w:jc w:val="center"/>
        </w:trPr>
        <w:tc>
          <w:tcPr>
            <w:tcW w:w="1139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1916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4810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2329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Autor</w:t>
            </w:r>
          </w:p>
        </w:tc>
      </w:tr>
      <w:tr w:rsidR="00C50AFF" w:rsidRPr="00DD3B9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1.0</w:t>
            </w:r>
          </w:p>
        </w:tc>
        <w:tc>
          <w:tcPr>
            <w:tcW w:w="1916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ind w:left="164" w:hanging="164"/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&lt;dd/mm/aaaa&gt;</w:t>
            </w:r>
          </w:p>
        </w:tc>
        <w:tc>
          <w:tcPr>
            <w:tcW w:w="4810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Versión Inicial</w:t>
            </w:r>
          </w:p>
        </w:tc>
        <w:tc>
          <w:tcPr>
            <w:tcW w:w="232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  <w:lang w:val="en-US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  <w:lang w:val="en-US"/>
              </w:rPr>
              <w:t>&lt;Nombre del Autor&gt;</w:t>
            </w:r>
          </w:p>
        </w:tc>
      </w:tr>
      <w:tr w:rsidR="00C50AFF" w:rsidRPr="00DD3B9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C50AFF" w:rsidRPr="00DD3B9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</w:tr>
    </w:tbl>
    <w:p w:rsidR="00C50AFF" w:rsidRPr="00764B64" w:rsidRDefault="00C50AFF" w:rsidP="00C27B28">
      <w:pPr>
        <w:rPr>
          <w:rFonts w:ascii="Futura Lt BT" w:hAnsi="Futura Lt BT" w:cs="Arial"/>
          <w:sz w:val="22"/>
          <w:szCs w:val="22"/>
        </w:rPr>
      </w:pPr>
    </w:p>
    <w:sectPr w:rsidR="00C50AFF" w:rsidRPr="00764B64" w:rsidSect="00DD3B91">
      <w:headerReference w:type="default" r:id="rId7"/>
      <w:footerReference w:type="default" r:id="rId8"/>
      <w:pgSz w:w="11906" w:h="16838"/>
      <w:pgMar w:top="1418" w:right="851" w:bottom="1418" w:left="851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4BDF" w:rsidRDefault="00F74BDF" w:rsidP="00247CC5">
      <w:r>
        <w:separator/>
      </w:r>
    </w:p>
  </w:endnote>
  <w:endnote w:type="continuationSeparator" w:id="1">
    <w:p w:rsidR="00F74BDF" w:rsidRDefault="00F74BDF" w:rsidP="00247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70" w:type="dxa"/>
        <w:right w:w="70" w:type="dxa"/>
      </w:tblCellMar>
      <w:tblLook w:val="0000"/>
    </w:tblPr>
    <w:tblGrid>
      <w:gridCol w:w="2764"/>
      <w:gridCol w:w="6306"/>
      <w:gridCol w:w="1260"/>
    </w:tblGrid>
    <w:tr w:rsidR="00DF24AE" w:rsidRPr="00DD3B91">
      <w:tc>
        <w:tcPr>
          <w:tcW w:w="2764" w:type="dxa"/>
        </w:tcPr>
        <w:p w:rsidR="00DF24AE" w:rsidRPr="00DD3B91" w:rsidRDefault="00DF24AE" w:rsidP="00744534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>Versión del Estándar: 1.0</w:t>
          </w:r>
        </w:p>
      </w:tc>
      <w:tc>
        <w:tcPr>
          <w:tcW w:w="7566" w:type="dxa"/>
          <w:gridSpan w:val="2"/>
        </w:tcPr>
        <w:p w:rsidR="00DF24AE" w:rsidRPr="00DD3B91" w:rsidRDefault="00DF24AE" w:rsidP="00744534">
          <w:pPr>
            <w:pStyle w:val="Piedepgina"/>
            <w:tabs>
              <w:tab w:val="center" w:pos="6776"/>
            </w:tabs>
            <w:jc w:val="right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Nivel de Confidencialidad: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Confidencial</w:t>
          </w:r>
        </w:p>
      </w:tc>
    </w:tr>
    <w:tr w:rsidR="00DF24AE" w:rsidRPr="00DD3B91">
      <w:trPr>
        <w:trHeight w:val="390"/>
      </w:trPr>
      <w:tc>
        <w:tcPr>
          <w:tcW w:w="9070" w:type="dxa"/>
          <w:gridSpan w:val="2"/>
        </w:tcPr>
        <w:p w:rsidR="00DF24AE" w:rsidRPr="00DD3B91" w:rsidRDefault="00DF24AE" w:rsidP="00744534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Archivo del Documento: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</w:t>
          </w:r>
          <w:fldSimple w:instr=" FILENAME  \p  \* MERGEFORMAT ">
            <w:r w:rsidR="002D40CE">
              <w:rPr>
                <w:rFonts w:ascii="Futura Lt BT" w:eastAsia="Arial Unicode MS" w:hAnsi="Futura Lt BT" w:cs="Lucida Sans"/>
                <w:noProof/>
                <w:sz w:val="18"/>
                <w:szCs w:val="18"/>
                <w:lang w:val="pt-BR"/>
              </w:rPr>
              <w:t>Documento1</w:t>
            </w:r>
          </w:fldSimple>
        </w:p>
      </w:tc>
      <w:tc>
        <w:tcPr>
          <w:tcW w:w="1260" w:type="dxa"/>
        </w:tcPr>
        <w:p w:rsidR="00DF24AE" w:rsidRPr="00DD3B91" w:rsidRDefault="00DF24AE" w:rsidP="00744534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Página </w:t>
          </w:r>
          <w:r w:rsidR="001F6BA1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instrText xml:space="preserve"> PAGE </w:instrText>
          </w:r>
          <w:r w:rsidR="001F6BA1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separate"/>
          </w:r>
          <w:r w:rsidR="00593AB1">
            <w:rPr>
              <w:rFonts w:ascii="Futura Lt BT" w:eastAsia="Arial Unicode MS" w:hAnsi="Futura Lt BT" w:cs="Lucida Sans"/>
              <w:b/>
              <w:noProof/>
              <w:sz w:val="18"/>
              <w:szCs w:val="18"/>
            </w:rPr>
            <w:t>1</w:t>
          </w:r>
          <w:r w:rsidR="001F6BA1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end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 de </w:t>
          </w:r>
          <w:r w:rsidR="001F6BA1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instrText xml:space="preserve"> NUMPAGES </w:instrText>
          </w:r>
          <w:r w:rsidR="001F6BA1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separate"/>
          </w:r>
          <w:r w:rsidR="00593AB1">
            <w:rPr>
              <w:rFonts w:ascii="Futura Lt BT" w:eastAsia="Arial Unicode MS" w:hAnsi="Futura Lt BT" w:cs="Lucida Sans"/>
              <w:noProof/>
              <w:sz w:val="18"/>
              <w:szCs w:val="18"/>
            </w:rPr>
            <w:t>2</w:t>
          </w:r>
          <w:r w:rsidR="001F6BA1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end"/>
          </w:r>
        </w:p>
      </w:tc>
    </w:tr>
  </w:tbl>
  <w:p w:rsidR="00DF24AE" w:rsidRDefault="00DF24A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4BDF" w:rsidRDefault="00F74BDF" w:rsidP="00247CC5">
      <w:r>
        <w:separator/>
      </w:r>
    </w:p>
  </w:footnote>
  <w:footnote w:type="continuationSeparator" w:id="1">
    <w:p w:rsidR="00F74BDF" w:rsidRDefault="00F74BDF" w:rsidP="00247C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B91" w:rsidRPr="007209A8" w:rsidRDefault="00DD3B91" w:rsidP="00DD3B91">
    <w:pPr>
      <w:pStyle w:val="Encabezado"/>
      <w:tabs>
        <w:tab w:val="center" w:pos="4860"/>
        <w:tab w:val="right" w:pos="9720"/>
      </w:tabs>
      <w:rPr>
        <w:rFonts w:ascii="Futura Lt BT" w:hAnsi="Futura Lt BT" w:cs="Lucida Sans"/>
        <w:sz w:val="18"/>
        <w:szCs w:val="18"/>
      </w:rPr>
    </w:pPr>
    <w:r w:rsidRPr="007209A8">
      <w:rPr>
        <w:rFonts w:ascii="Futura Lt BT" w:hAnsi="Futura Lt BT" w:cs="Arial"/>
        <w:b/>
        <w:sz w:val="18"/>
        <w:szCs w:val="18"/>
      </w:rPr>
      <w:t>&lt;Nombre del Producto/Proyecto&gt;</w:t>
    </w:r>
    <w:r w:rsidRPr="007209A8">
      <w:rPr>
        <w:rFonts w:ascii="Futura Lt BT" w:hAnsi="Futura Lt BT" w:cs="Lucida Sans"/>
        <w:sz w:val="18"/>
        <w:szCs w:val="18"/>
      </w:rPr>
      <w:tab/>
    </w:r>
  </w:p>
  <w:p w:rsidR="00DD3B91" w:rsidRPr="007209A8" w:rsidRDefault="00DD3B91" w:rsidP="00DD3B91">
    <w:pPr>
      <w:pStyle w:val="Encabezado"/>
      <w:tabs>
        <w:tab w:val="center" w:pos="4860"/>
        <w:tab w:val="right" w:pos="9720"/>
      </w:tabs>
      <w:jc w:val="right"/>
      <w:rPr>
        <w:rFonts w:ascii="Futura Lt BT" w:hAnsi="Futura Lt BT" w:cs="Lucida Sans"/>
        <w:sz w:val="18"/>
        <w:szCs w:val="18"/>
      </w:rPr>
    </w:pPr>
  </w:p>
  <w:p w:rsidR="00DD3B91" w:rsidRPr="007209A8" w:rsidRDefault="00DD3B91" w:rsidP="00DD3B91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</w:p>
  <w:p w:rsidR="00DD3B91" w:rsidRPr="007209A8" w:rsidRDefault="00DD3B91" w:rsidP="00DD3B91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  <w:r>
      <w:rPr>
        <w:rFonts w:ascii="Futura Lt BT" w:hAnsi="Futura Lt BT" w:cs="Arial"/>
        <w:b/>
        <w:sz w:val="18"/>
        <w:szCs w:val="18"/>
      </w:rPr>
      <w:t>Especificación de Caso de Uso a Trazo Grueso</w:t>
    </w:r>
  </w:p>
  <w:p w:rsidR="00DD3B91" w:rsidRPr="007209A8" w:rsidRDefault="00DD3B91" w:rsidP="00DD3B91">
    <w:pPr>
      <w:pStyle w:val="Encabezado"/>
      <w:jc w:val="right"/>
      <w:rPr>
        <w:rFonts w:ascii="Futura Lt BT" w:hAnsi="Futura Lt BT"/>
        <w:sz w:val="18"/>
        <w:szCs w:val="18"/>
      </w:rPr>
    </w:pPr>
  </w:p>
  <w:p w:rsidR="00DD3B91" w:rsidRPr="007209A8" w:rsidRDefault="00DD3B91" w:rsidP="00DD3B91">
    <w:pPr>
      <w:pStyle w:val="Encabezado"/>
      <w:rPr>
        <w:rFonts w:ascii="Futura Lt BT" w:hAnsi="Futura Lt BT"/>
        <w:sz w:val="18"/>
        <w:szCs w:val="18"/>
        <w:lang w:val="de-DE"/>
      </w:rPr>
    </w:pPr>
  </w:p>
  <w:p w:rsidR="00DD3B91" w:rsidRPr="007209A8" w:rsidRDefault="00DD3B91" w:rsidP="00DD3B91">
    <w:pPr>
      <w:pStyle w:val="Encabezado"/>
      <w:rPr>
        <w:rFonts w:ascii="Futura Lt BT" w:hAnsi="Futura Lt BT"/>
        <w:sz w:val="18"/>
        <w:szCs w:val="18"/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34340"/>
    <w:multiLevelType w:val="multilevel"/>
    <w:tmpl w:val="61A0933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4D270C39"/>
    <w:multiLevelType w:val="hybridMultilevel"/>
    <w:tmpl w:val="11F4F9D4"/>
    <w:lvl w:ilvl="0" w:tplc="2F9E49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551275"/>
    <w:multiLevelType w:val="hybridMultilevel"/>
    <w:tmpl w:val="98F2E51A"/>
    <w:lvl w:ilvl="0" w:tplc="BAD89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706325"/>
    <w:multiLevelType w:val="hybridMultilevel"/>
    <w:tmpl w:val="5138339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C27338">
      <w:start w:val="1"/>
      <w:numFmt w:val="bullet"/>
      <w:pStyle w:val="VietaUseCaseBca1"/>
      <w:lvlText w:val="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  <w:sz w:val="14"/>
      </w:rPr>
    </w:lvl>
    <w:lvl w:ilvl="2" w:tplc="B95C7F84">
      <w:start w:val="1"/>
      <w:numFmt w:val="bullet"/>
      <w:pStyle w:val="VietaUseCaseNegra1"/>
      <w:lvlText w:val=""/>
      <w:lvlJc w:val="left"/>
      <w:pPr>
        <w:tabs>
          <w:tab w:val="num" w:pos="1980"/>
        </w:tabs>
        <w:ind w:left="1961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502CC5"/>
    <w:rsid w:val="00012F6C"/>
    <w:rsid w:val="00033E7A"/>
    <w:rsid w:val="000B723B"/>
    <w:rsid w:val="000F5C28"/>
    <w:rsid w:val="00140AE7"/>
    <w:rsid w:val="001431B2"/>
    <w:rsid w:val="00160C45"/>
    <w:rsid w:val="001A53A3"/>
    <w:rsid w:val="001A7FAF"/>
    <w:rsid w:val="001C06C9"/>
    <w:rsid w:val="001F6BA1"/>
    <w:rsid w:val="00247CC5"/>
    <w:rsid w:val="00265F79"/>
    <w:rsid w:val="002A2961"/>
    <w:rsid w:val="002A4841"/>
    <w:rsid w:val="002D40CE"/>
    <w:rsid w:val="00306CD4"/>
    <w:rsid w:val="00313499"/>
    <w:rsid w:val="00331450"/>
    <w:rsid w:val="004240BD"/>
    <w:rsid w:val="0048085F"/>
    <w:rsid w:val="004B0FAA"/>
    <w:rsid w:val="00502CC5"/>
    <w:rsid w:val="0053132F"/>
    <w:rsid w:val="00593AB1"/>
    <w:rsid w:val="005960F1"/>
    <w:rsid w:val="00602F0F"/>
    <w:rsid w:val="0062588D"/>
    <w:rsid w:val="006770CE"/>
    <w:rsid w:val="00677722"/>
    <w:rsid w:val="006D6E78"/>
    <w:rsid w:val="006F27C2"/>
    <w:rsid w:val="00710DF9"/>
    <w:rsid w:val="00744534"/>
    <w:rsid w:val="00764B64"/>
    <w:rsid w:val="00765E1E"/>
    <w:rsid w:val="007B5BC9"/>
    <w:rsid w:val="007E16DD"/>
    <w:rsid w:val="00827758"/>
    <w:rsid w:val="008627AD"/>
    <w:rsid w:val="00864F5D"/>
    <w:rsid w:val="00896D4B"/>
    <w:rsid w:val="008B7117"/>
    <w:rsid w:val="009245F5"/>
    <w:rsid w:val="009500D8"/>
    <w:rsid w:val="00970113"/>
    <w:rsid w:val="0097272F"/>
    <w:rsid w:val="009B25EC"/>
    <w:rsid w:val="009D3DC3"/>
    <w:rsid w:val="009F2DF7"/>
    <w:rsid w:val="00A23790"/>
    <w:rsid w:val="00A7317F"/>
    <w:rsid w:val="00A95484"/>
    <w:rsid w:val="00B36547"/>
    <w:rsid w:val="00B474A9"/>
    <w:rsid w:val="00BD725B"/>
    <w:rsid w:val="00C27B28"/>
    <w:rsid w:val="00C50AFF"/>
    <w:rsid w:val="00C77440"/>
    <w:rsid w:val="00CE15A8"/>
    <w:rsid w:val="00CE3111"/>
    <w:rsid w:val="00CF4DA5"/>
    <w:rsid w:val="00D27988"/>
    <w:rsid w:val="00D36E0C"/>
    <w:rsid w:val="00DA1305"/>
    <w:rsid w:val="00DD3B91"/>
    <w:rsid w:val="00DD4223"/>
    <w:rsid w:val="00DE06F6"/>
    <w:rsid w:val="00DE6941"/>
    <w:rsid w:val="00DF24AE"/>
    <w:rsid w:val="00E80772"/>
    <w:rsid w:val="00E80A9C"/>
    <w:rsid w:val="00ED51D2"/>
    <w:rsid w:val="00F338B9"/>
    <w:rsid w:val="00F36D7D"/>
    <w:rsid w:val="00F51FA6"/>
    <w:rsid w:val="00F72C3B"/>
    <w:rsid w:val="00F74BDF"/>
    <w:rsid w:val="00FA2695"/>
    <w:rsid w:val="00FA6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5A8"/>
    <w:rPr>
      <w:sz w:val="24"/>
      <w:szCs w:val="24"/>
    </w:rPr>
  </w:style>
  <w:style w:type="paragraph" w:styleId="Ttulo5">
    <w:name w:val="heading 5"/>
    <w:basedOn w:val="Normal"/>
    <w:next w:val="Normal"/>
    <w:qFormat/>
    <w:rsid w:val="00CE15A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UseCaseNegra1">
    <w:name w:val="ViñetaUseCaseNegra1"/>
    <w:basedOn w:val="Normal"/>
    <w:rsid w:val="00CE15A8"/>
    <w:pPr>
      <w:numPr>
        <w:ilvl w:val="2"/>
        <w:numId w:val="2"/>
      </w:numPr>
      <w:tabs>
        <w:tab w:val="clear" w:pos="1980"/>
        <w:tab w:val="left" w:pos="804"/>
      </w:tabs>
      <w:ind w:left="804" w:hanging="340"/>
      <w:jc w:val="both"/>
    </w:pPr>
    <w:rPr>
      <w:rFonts w:ascii="Arial Narrow" w:hAnsi="Arial Narrow"/>
      <w:sz w:val="22"/>
      <w:szCs w:val="20"/>
    </w:rPr>
  </w:style>
  <w:style w:type="paragraph" w:customStyle="1" w:styleId="Ttulo5UseCAse">
    <w:name w:val="Título 5 UseCAse"/>
    <w:basedOn w:val="Ttulo5"/>
    <w:rsid w:val="00CE15A8"/>
    <w:pPr>
      <w:keepNext/>
      <w:spacing w:before="0" w:after="0"/>
    </w:pPr>
    <w:rPr>
      <w:rFonts w:ascii="Arial Narrow" w:hAnsi="Arial Narrow"/>
      <w:bCs w:val="0"/>
      <w:i w:val="0"/>
      <w:iCs w:val="0"/>
      <w:sz w:val="22"/>
      <w:szCs w:val="20"/>
    </w:rPr>
  </w:style>
  <w:style w:type="paragraph" w:customStyle="1" w:styleId="VietaUseCaseBca1">
    <w:name w:val="ViñetaUseCaseBca1"/>
    <w:basedOn w:val="Normal"/>
    <w:rsid w:val="00CE15A8"/>
    <w:pPr>
      <w:numPr>
        <w:ilvl w:val="1"/>
        <w:numId w:val="2"/>
      </w:numPr>
    </w:pPr>
    <w:rPr>
      <w:rFonts w:ascii="Arial Narrow" w:hAnsi="Arial Narrow"/>
      <w:sz w:val="22"/>
      <w:szCs w:val="20"/>
    </w:rPr>
  </w:style>
  <w:style w:type="paragraph" w:styleId="Encabezado">
    <w:name w:val="header"/>
    <w:basedOn w:val="Normal"/>
    <w:rsid w:val="00F36D7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36D7D"/>
    <w:pPr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dad\Quinto%20A&#241;o\Ing%20de%20Software\Trabajo%20Final\6a-_unlar_-_REQM_STD_Caso_de_Uso-Trazo_Gruez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6a-_unlar_-_REQM_STD_Caso_de_Uso-Trazo_Gruezo.dot</Template>
  <TotalTime>8</TotalTime>
  <Pages>2</Pages>
  <Words>315</Words>
  <Characters>1726</Characters>
  <Application>Microsoft Office Word</Application>
  <DocSecurity>0</DocSecurity>
  <Lines>107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Caso de Uso: </vt:lpstr>
    </vt:vector>
  </TitlesOfParts>
  <Company>JM Consultoras S.R.L.</Company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Caso de Uso:</dc:title>
  <dc:creator>fabian falon</dc:creator>
  <cp:lastModifiedBy>fabian falon</cp:lastModifiedBy>
  <cp:revision>3</cp:revision>
  <dcterms:created xsi:type="dcterms:W3CDTF">2014-05-14T21:39:00Z</dcterms:created>
  <dcterms:modified xsi:type="dcterms:W3CDTF">2014-05-27T14:14:00Z</dcterms:modified>
</cp:coreProperties>
</file>