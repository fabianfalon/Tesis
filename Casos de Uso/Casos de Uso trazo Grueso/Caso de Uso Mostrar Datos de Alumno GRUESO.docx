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9A736A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9A736A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Mostrar datos de Alumno</w:t>
            </w:r>
            <w:r w:rsidR="00F36D7D" w:rsidRPr="00DD3B91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9A736A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9A736A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9A736A">
              <w:rPr>
                <w:rFonts w:ascii="Futura Lt BT" w:hAnsi="Futura Lt BT" w:cs="Arial"/>
                <w:sz w:val="22"/>
                <w:szCs w:val="22"/>
              </w:rPr>
              <w:t>Alumno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9A736A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</w:r>
            <w:r w:rsidR="009A736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</w:r>
            <w:r w:rsidR="00E524C7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270BE">
              <w:rPr>
                <w:rFonts w:ascii="Futura Lt BT" w:hAnsi="Futura Lt BT" w:cs="Arial"/>
                <w:sz w:val="22"/>
                <w:szCs w:val="22"/>
              </w:rPr>
              <w:t>El alumno debe poder consultar sus datos registrados en el sistema.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270BE">
              <w:rPr>
                <w:rFonts w:ascii="Futura Lt BT" w:hAnsi="Futura Lt BT" w:cs="Arial"/>
                <w:sz w:val="22"/>
                <w:szCs w:val="22"/>
              </w:rPr>
              <w:t>Alumno registrado previamente en el sistema</w:t>
            </w:r>
          </w:p>
        </w:tc>
      </w:tr>
      <w:tr w:rsidR="00F36D7D" w:rsidRPr="00DD3B91" w:rsidTr="009A736A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C270BE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C270B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puede visualizar sus datos en el sistema de manera satisfactoria.</w:t>
            </w:r>
          </w:p>
        </w:tc>
      </w:tr>
      <w:tr w:rsidR="00F36D7D" w:rsidRPr="00DD3B91" w:rsidTr="009A736A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C270BE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C270BE">
              <w:rPr>
                <w:rFonts w:ascii="Futura Lt BT" w:hAnsi="Futura Lt BT" w:cs="Arial"/>
                <w:bCs/>
                <w:szCs w:val="22"/>
              </w:rPr>
              <w:t>Alumno no inscripto en el sistema.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C270BE">
              <w:rPr>
                <w:rFonts w:ascii="Futura Lt BT" w:hAnsi="Futura Lt BT" w:cs="Arial"/>
                <w:sz w:val="22"/>
                <w:szCs w:val="22"/>
              </w:rPr>
              <w:t xml:space="preserve"> el alumno selecciona la opción Mostrar Datos en el menú principal.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C270BE" w:rsidRDefault="00F36D7D" w:rsidP="00C270BE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Observaciones:</w:t>
            </w:r>
            <w:r w:rsidR="00C270BE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C270BE">
              <w:rPr>
                <w:rFonts w:ascii="Futura Lt BT" w:hAnsi="Futura Lt BT" w:cs="Arial"/>
                <w:sz w:val="22"/>
                <w:szCs w:val="22"/>
              </w:rPr>
              <w:t>No aplica.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9A736A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FE" w:rsidRDefault="005844FE" w:rsidP="00247CC5">
      <w:r>
        <w:separator/>
      </w:r>
    </w:p>
  </w:endnote>
  <w:endnote w:type="continuationSeparator" w:id="1">
    <w:p w:rsidR="005844FE" w:rsidRDefault="005844FE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524C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524C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C270BE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E524C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524C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524C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C270BE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E524C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FE" w:rsidRDefault="005844FE" w:rsidP="00247CC5">
      <w:r>
        <w:separator/>
      </w:r>
    </w:p>
  </w:footnote>
  <w:footnote w:type="continuationSeparator" w:id="1">
    <w:p w:rsidR="005844FE" w:rsidRDefault="005844FE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844FE"/>
    <w:rsid w:val="005960F1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72F"/>
    <w:rsid w:val="009A736A"/>
    <w:rsid w:val="009B25EC"/>
    <w:rsid w:val="009D3DC3"/>
    <w:rsid w:val="009F2DF7"/>
    <w:rsid w:val="00A23790"/>
    <w:rsid w:val="00A7317F"/>
    <w:rsid w:val="00A95484"/>
    <w:rsid w:val="00B36547"/>
    <w:rsid w:val="00BD725B"/>
    <w:rsid w:val="00C270BE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524C7"/>
    <w:rsid w:val="00E80772"/>
    <w:rsid w:val="00E80A9C"/>
    <w:rsid w:val="00ED51D2"/>
    <w:rsid w:val="00F338B9"/>
    <w:rsid w:val="00F36D7D"/>
    <w:rsid w:val="00F51FA6"/>
    <w:rsid w:val="00F72C3B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6</TotalTime>
  <Pages>2</Pages>
  <Words>295</Words>
  <Characters>1612</Characters>
  <Application>Microsoft Office Word</Application>
  <DocSecurity>0</DocSecurity>
  <Lines>100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4</cp:revision>
  <dcterms:created xsi:type="dcterms:W3CDTF">2014-05-14T21:39:00Z</dcterms:created>
  <dcterms:modified xsi:type="dcterms:W3CDTF">2014-05-27T13:59:00Z</dcterms:modified>
</cp:coreProperties>
</file>