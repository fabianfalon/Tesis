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DA5219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DA5219">
              <w:rPr>
                <w:rFonts w:ascii="Futura Lt BT" w:hAnsi="Futura Lt BT" w:cs="Arial"/>
                <w:szCs w:val="22"/>
              </w:rPr>
              <w:t>Cargar Regularidad de Alumno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117861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17861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</w:r>
            <w:r w:rsidR="0011786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</w:r>
            <w:r w:rsidR="00D75ED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17861">
              <w:rPr>
                <w:rFonts w:ascii="Futura Lt BT" w:hAnsi="Futura Lt BT" w:cs="Arial"/>
                <w:sz w:val="22"/>
                <w:szCs w:val="22"/>
              </w:rPr>
              <w:t>El bedel carga las regularidades de los alumnos de manera satisfactoria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117861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17861">
              <w:rPr>
                <w:rFonts w:ascii="Futura Lt BT" w:hAnsi="Futura Lt BT" w:cs="Arial"/>
                <w:sz w:val="22"/>
                <w:szCs w:val="22"/>
              </w:rPr>
              <w:t>El alumno debe estar inscripto al ISFD y debe estar regular en la materia que se esta cargando la regularidad.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>Éxito 1:</w:t>
            </w:r>
            <w:r w:rsidR="00AB524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 w:rsidR="00AB5241" w:rsidRPr="00AB524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bedel cargo </w:t>
            </w:r>
            <w:r w:rsidR="00AB524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</w:t>
            </w:r>
            <w:r w:rsidR="00AB5241" w:rsidRPr="00AB524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 regularidad de los alumnos de manera adecuada</w:t>
            </w: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AB5241">
              <w:rPr>
                <w:rFonts w:ascii="Futura Lt BT" w:hAnsi="Futura Lt BT" w:cs="Arial"/>
                <w:szCs w:val="22"/>
              </w:rPr>
              <w:t>Bedel</w:t>
            </w:r>
            <w:r w:rsidR="00D21135" w:rsidRPr="00166A20">
              <w:rPr>
                <w:rFonts w:ascii="Futura Lt BT" w:hAnsi="Futura Lt BT" w:cs="Arial"/>
                <w:szCs w:val="22"/>
              </w:rPr>
              <w:t xml:space="preserve"> selecciona la opción cancelar.</w:t>
            </w:r>
          </w:p>
          <w:p w:rsidR="00D21135" w:rsidRPr="00166A20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B00F1C" w:rsidRPr="00B00F1C">
              <w:rPr>
                <w:rFonts w:ascii="Futura Lt BT" w:hAnsi="Futura Lt BT" w:cs="Arial"/>
                <w:bCs/>
                <w:szCs w:val="22"/>
              </w:rPr>
              <w:t>El alumno no está inscripto en la materia en la cual se esta cargando la regularidad</w:t>
            </w:r>
            <w:r w:rsidR="00B00F1C">
              <w:rPr>
                <w:rFonts w:ascii="Futura Lt BT" w:hAnsi="Futura Lt BT" w:cs="Arial"/>
                <w:b/>
                <w:bCs/>
                <w:szCs w:val="22"/>
              </w:rPr>
              <w:t>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B00F1C">
              <w:rPr>
                <w:rFonts w:ascii="Futura Lt BT" w:hAnsi="Futura Lt BT" w:cs="Arial"/>
                <w:sz w:val="22"/>
                <w:szCs w:val="22"/>
              </w:rPr>
              <w:t xml:space="preserve"> el Bedel selecciona la opción cargar regularidad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B00F1C" w:rsidRPr="00B00F1C">
              <w:rPr>
                <w:rFonts w:ascii="Futura Lt BT" w:hAnsi="Futura Lt BT" w:cs="Arial"/>
                <w:sz w:val="22"/>
                <w:szCs w:val="22"/>
              </w:rPr>
              <w:t>Muestra al Bedel un formulario con los campos (Materia, Alumno, nota, …) para que sean completados correctamente</w:t>
            </w:r>
          </w:p>
        </w:tc>
        <w:tc>
          <w:tcPr>
            <w:tcW w:w="4758" w:type="dxa"/>
            <w:gridSpan w:val="2"/>
          </w:tcPr>
          <w:p w:rsidR="00B00F1C" w:rsidRPr="00166A20" w:rsidRDefault="00B00F1C" w:rsidP="00B00F1C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</w:p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</w:t>
            </w:r>
            <w:r w:rsidR="00B00F1C" w:rsidRPr="00166A20">
              <w:rPr>
                <w:rFonts w:ascii="Futura Lt BT" w:hAnsi="Futura Lt BT" w:cs="Arial"/>
                <w:b/>
                <w:sz w:val="22"/>
                <w:szCs w:val="22"/>
              </w:rPr>
              <w:t>:</w:t>
            </w:r>
            <w:r w:rsidR="00B00F1C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B00F1C" w:rsidRPr="00B00F1C">
              <w:rPr>
                <w:rFonts w:ascii="Futura Lt BT" w:hAnsi="Futura Lt BT" w:cs="Arial"/>
                <w:sz w:val="22"/>
                <w:szCs w:val="22"/>
              </w:rPr>
              <w:t>El bedel llena los campos solicitados por el sistema y selecciona el botón Aceptar.</w:t>
            </w:r>
          </w:p>
        </w:tc>
        <w:tc>
          <w:tcPr>
            <w:tcW w:w="4758" w:type="dxa"/>
            <w:gridSpan w:val="2"/>
          </w:tcPr>
          <w:p w:rsidR="00F36D7D" w:rsidRPr="00B00F1C" w:rsidRDefault="00B00F1C" w:rsidP="00B00F1C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3.A. El bedel no completa algún campo solicitado por el sistema.</w:t>
            </w:r>
            <w:r w:rsidR="00F36D7D" w:rsidRPr="00B00F1C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F60" w:rsidRDefault="00747F60" w:rsidP="00247CC5">
      <w:r>
        <w:separator/>
      </w:r>
    </w:p>
  </w:endnote>
  <w:endnote w:type="continuationSeparator" w:id="1">
    <w:p w:rsidR="00747F60" w:rsidRDefault="00747F60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D75ED0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D75ED0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B00F1C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2</w:t>
          </w:r>
          <w:r w:rsidR="00D75ED0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D75ED0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D75ED0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B00F1C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D75ED0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F60" w:rsidRDefault="00747F60" w:rsidP="00247CC5">
      <w:r>
        <w:separator/>
      </w:r>
    </w:p>
  </w:footnote>
  <w:footnote w:type="continuationSeparator" w:id="1">
    <w:p w:rsidR="00747F60" w:rsidRDefault="00747F60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17861"/>
    <w:rsid w:val="00140AE7"/>
    <w:rsid w:val="00166A20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47F60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5241"/>
    <w:rsid w:val="00AB6902"/>
    <w:rsid w:val="00AC488D"/>
    <w:rsid w:val="00B00F1C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75ED0"/>
    <w:rsid w:val="00DA1305"/>
    <w:rsid w:val="00DA5219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B00F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9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8</cp:revision>
  <dcterms:created xsi:type="dcterms:W3CDTF">2014-05-14T21:40:00Z</dcterms:created>
  <dcterms:modified xsi:type="dcterms:W3CDTF">2014-05-24T21:26:00Z</dcterms:modified>
</cp:coreProperties>
</file>