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2453"/>
        <w:gridCol w:w="3243"/>
        <w:gridCol w:w="1480"/>
        <w:gridCol w:w="3278"/>
      </w:tblGrid>
      <w:tr w:rsidR="00F36D7D" w:rsidRPr="00DD3B91" w:rsidTr="00AF2741">
        <w:trPr>
          <w:trHeight w:val="195"/>
          <w:tblCellSpacing w:w="20" w:type="dxa"/>
          <w:jc w:val="center"/>
        </w:trPr>
        <w:tc>
          <w:tcPr>
            <w:tcW w:w="3405" w:type="pct"/>
            <w:gridSpan w:val="3"/>
            <w:vMerge w:val="restart"/>
            <w:shd w:val="clear" w:color="auto" w:fill="003366"/>
          </w:tcPr>
          <w:p w:rsidR="00F36D7D" w:rsidRPr="00DD3B91" w:rsidRDefault="00AF2741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Iniciar Sesión</w:t>
            </w:r>
          </w:p>
        </w:tc>
        <w:tc>
          <w:tcPr>
            <w:tcW w:w="1537" w:type="pct"/>
            <w:shd w:val="clear" w:color="auto" w:fill="003366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DD3B91" w:rsidTr="00AF2741">
        <w:trPr>
          <w:trHeight w:val="195"/>
          <w:tblCellSpacing w:w="20" w:type="dxa"/>
          <w:jc w:val="center"/>
        </w:trPr>
        <w:tc>
          <w:tcPr>
            <w:tcW w:w="3405" w:type="pct"/>
            <w:gridSpan w:val="3"/>
            <w:vMerge/>
            <w:shd w:val="clear" w:color="auto" w:fill="003366"/>
          </w:tcPr>
          <w:p w:rsidR="00F36D7D" w:rsidRPr="00DD3B91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1537" w:type="pct"/>
            <w:shd w:val="clear" w:color="auto" w:fill="003366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DD3B91" w:rsidTr="00AF2741">
        <w:trPr>
          <w:trHeight w:val="385"/>
          <w:tblCellSpacing w:w="20" w:type="dxa"/>
          <w:jc w:val="center"/>
        </w:trPr>
        <w:tc>
          <w:tcPr>
            <w:tcW w:w="3405" w:type="pct"/>
            <w:gridSpan w:val="3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AF2741">
              <w:rPr>
                <w:rFonts w:ascii="Futura Lt BT" w:hAnsi="Futura Lt BT" w:cs="Arial"/>
                <w:sz w:val="22"/>
                <w:szCs w:val="22"/>
              </w:rPr>
              <w:t xml:space="preserve">Alumno </w:t>
            </w:r>
          </w:p>
        </w:tc>
        <w:tc>
          <w:tcPr>
            <w:tcW w:w="1537" w:type="pct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597B79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97B79" w:rsidRPr="00DD3B91">
              <w:rPr>
                <w:rFonts w:ascii="Futura Lt BT" w:hAnsi="Futura Lt BT" w:cs="Arial"/>
                <w:sz w:val="22"/>
                <w:szCs w:val="22"/>
              </w:rPr>
            </w:r>
            <w:r w:rsidR="00597B79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597B79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97B79" w:rsidRPr="00DD3B91">
              <w:rPr>
                <w:rFonts w:ascii="Futura Lt BT" w:hAnsi="Futura Lt BT" w:cs="Arial"/>
                <w:sz w:val="22"/>
                <w:szCs w:val="22"/>
              </w:rPr>
            </w:r>
            <w:r w:rsidR="00597B79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597B79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97B79" w:rsidRPr="00DD3B91">
              <w:rPr>
                <w:rFonts w:ascii="Futura Lt BT" w:hAnsi="Futura Lt BT" w:cs="Arial"/>
                <w:sz w:val="22"/>
                <w:szCs w:val="22"/>
              </w:rPr>
            </w:r>
            <w:r w:rsidR="00597B79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597B79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97B79" w:rsidRPr="00DD3B91">
              <w:rPr>
                <w:rFonts w:ascii="Futura Lt BT" w:hAnsi="Futura Lt BT" w:cs="Arial"/>
                <w:sz w:val="22"/>
                <w:szCs w:val="22"/>
              </w:rPr>
            </w:r>
            <w:r w:rsidR="00597B79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970113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DD3B91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AF2741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F2741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AF2741" w:rsidRPr="00DD3B91">
              <w:rPr>
                <w:rFonts w:ascii="Futura Lt BT" w:hAnsi="Futura Lt BT" w:cs="Arial"/>
                <w:sz w:val="22"/>
                <w:szCs w:val="22"/>
              </w:rPr>
            </w:r>
            <w:r w:rsidR="00AF2741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597B79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97B79" w:rsidRPr="00DD3B91">
              <w:rPr>
                <w:rFonts w:ascii="Futura Lt BT" w:hAnsi="Futura Lt BT" w:cs="Arial"/>
                <w:sz w:val="22"/>
                <w:szCs w:val="22"/>
              </w:rPr>
            </w:r>
            <w:r w:rsidR="00597B79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597B79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97B79" w:rsidRPr="00DD3B91">
              <w:rPr>
                <w:rFonts w:ascii="Futura Lt BT" w:hAnsi="Futura Lt BT" w:cs="Arial"/>
                <w:sz w:val="22"/>
                <w:szCs w:val="22"/>
              </w:rPr>
            </w:r>
            <w:r w:rsidR="00597B79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Deseable</w:t>
            </w:r>
          </w:p>
        </w:tc>
      </w:tr>
      <w:tr w:rsidR="00F36D7D" w:rsidRPr="00DD3B91" w:rsidTr="00AF2741">
        <w:trPr>
          <w:tblCellSpacing w:w="20" w:type="dxa"/>
          <w:jc w:val="center"/>
        </w:trPr>
        <w:tc>
          <w:tcPr>
            <w:tcW w:w="2708" w:type="pct"/>
            <w:gridSpan w:val="2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 </w:t>
            </w:r>
            <w:r w:rsidR="00AF2741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F2741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AF2741" w:rsidRPr="00DD3B91">
              <w:rPr>
                <w:rFonts w:ascii="Futura Lt BT" w:hAnsi="Futura Lt BT" w:cs="Arial"/>
                <w:sz w:val="22"/>
                <w:szCs w:val="22"/>
              </w:rPr>
            </w:r>
            <w:r w:rsidR="00AF2741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597B79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97B79" w:rsidRPr="00DD3B91">
              <w:rPr>
                <w:rFonts w:ascii="Futura Lt BT" w:hAnsi="Futura Lt BT" w:cs="Arial"/>
                <w:sz w:val="22"/>
                <w:szCs w:val="22"/>
              </w:rPr>
            </w:r>
            <w:r w:rsidR="00597B79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Soporte</w:t>
            </w:r>
            <w:r w:rsidRPr="00DD3B91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2235" w:type="pct"/>
            <w:gridSpan w:val="2"/>
          </w:tcPr>
          <w:p w:rsidR="00F36D7D" w:rsidRPr="00DD3B91" w:rsidRDefault="00F36D7D" w:rsidP="00F36D7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DD3B91">
                <w:rPr>
                  <w:rFonts w:ascii="Futura Lt BT" w:hAnsi="Futura Lt BT" w:cs="Arial"/>
                  <w:b/>
                  <w:bCs/>
                  <w:sz w:val="22"/>
                  <w:szCs w:val="22"/>
                </w:rPr>
                <w:t>la Arquitectura</w:t>
              </w:r>
            </w:smartTag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:  </w:t>
            </w:r>
            <w:bookmarkStart w:id="0" w:name="Casilla5"/>
            <w:r w:rsidR="00597B79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97B79" w:rsidRPr="00DD3B91">
              <w:rPr>
                <w:rFonts w:ascii="Futura Lt BT" w:hAnsi="Futura Lt BT" w:cs="Arial"/>
                <w:sz w:val="22"/>
                <w:szCs w:val="22"/>
              </w:rPr>
            </w:r>
            <w:r w:rsidR="00597B79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bookmarkEnd w:id="0"/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597B79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97B79" w:rsidRPr="00DD3B91">
              <w:rPr>
                <w:rFonts w:ascii="Futura Lt BT" w:hAnsi="Futura Lt BT" w:cs="Arial"/>
                <w:sz w:val="22"/>
                <w:szCs w:val="22"/>
              </w:rPr>
            </w:r>
            <w:r w:rsidR="00597B79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597B79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97B79" w:rsidRPr="00DD3B91">
              <w:rPr>
                <w:rFonts w:ascii="Futura Lt BT" w:hAnsi="Futura Lt BT" w:cs="Arial"/>
                <w:sz w:val="22"/>
                <w:szCs w:val="22"/>
              </w:rPr>
            </w:r>
            <w:r w:rsidR="00597B79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 </w:t>
            </w:r>
            <w:r w:rsidR="00597B79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97B79" w:rsidRPr="00DD3B91">
              <w:rPr>
                <w:rFonts w:ascii="Futura Lt BT" w:hAnsi="Futura Lt BT" w:cs="Arial"/>
                <w:sz w:val="22"/>
                <w:szCs w:val="22"/>
              </w:rPr>
            </w:r>
            <w:r w:rsidR="00597B79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Mediano   </w:t>
            </w:r>
            <w:r w:rsidR="00AF2741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F2741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AF2741" w:rsidRPr="00DD3B91">
              <w:rPr>
                <w:rFonts w:ascii="Futura Lt BT" w:hAnsi="Futura Lt BT" w:cs="Arial"/>
                <w:sz w:val="22"/>
                <w:szCs w:val="22"/>
              </w:rPr>
            </w:r>
            <w:r w:rsidR="00AF2741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Complejo </w:t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597B79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97B79" w:rsidRPr="00DD3B91">
              <w:rPr>
                <w:rFonts w:ascii="Futura Lt BT" w:hAnsi="Futura Lt BT" w:cs="Arial"/>
                <w:sz w:val="22"/>
                <w:szCs w:val="22"/>
              </w:rPr>
            </w:r>
            <w:r w:rsidR="00597B79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597B79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97B79" w:rsidRPr="00DD3B91">
              <w:rPr>
                <w:rFonts w:ascii="Futura Lt BT" w:hAnsi="Futura Lt BT" w:cs="Arial"/>
                <w:sz w:val="22"/>
                <w:szCs w:val="22"/>
              </w:rPr>
            </w:r>
            <w:r w:rsidR="00597B79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Extremadamente Complejo  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AF2741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AF2741">
              <w:rPr>
                <w:rFonts w:ascii="Futura Lt BT" w:hAnsi="Futura Lt BT" w:cs="Arial"/>
                <w:sz w:val="22"/>
                <w:szCs w:val="22"/>
              </w:rPr>
              <w:t>El alumno debe poder ingresar al sistema por medio de un usuario y contraseña para la seguridad de sus datos y los del ISFD.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86157B">
              <w:rPr>
                <w:rFonts w:ascii="Futura Lt BT" w:hAnsi="Futura Lt BT" w:cs="Arial"/>
                <w:sz w:val="22"/>
                <w:szCs w:val="22"/>
              </w:rPr>
              <w:t xml:space="preserve"> Alumno registrado en el sistema. </w:t>
            </w:r>
          </w:p>
        </w:tc>
      </w:tr>
      <w:tr w:rsidR="00F36D7D" w:rsidRPr="00DD3B91" w:rsidTr="00AF2741">
        <w:trPr>
          <w:trHeight w:val="252"/>
          <w:tblCellSpacing w:w="20" w:type="dxa"/>
          <w:jc w:val="center"/>
        </w:trPr>
        <w:tc>
          <w:tcPr>
            <w:tcW w:w="1158" w:type="pct"/>
            <w:vMerge w:val="restart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3784" w:type="pct"/>
            <w:gridSpan w:val="3"/>
          </w:tcPr>
          <w:p w:rsidR="00F36D7D" w:rsidRPr="0086157B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86157B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El alumno puede ingresar al sistema de manera satisfactoria.</w:t>
            </w:r>
          </w:p>
        </w:tc>
      </w:tr>
      <w:tr w:rsidR="00F36D7D" w:rsidRPr="00DD3B91" w:rsidTr="00AF2741">
        <w:trPr>
          <w:trHeight w:val="134"/>
          <w:tblCellSpacing w:w="20" w:type="dxa"/>
          <w:jc w:val="center"/>
        </w:trPr>
        <w:tc>
          <w:tcPr>
            <w:tcW w:w="1158" w:type="pct"/>
            <w:vMerge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3784" w:type="pct"/>
            <w:gridSpan w:val="3"/>
          </w:tcPr>
          <w:p w:rsidR="00F36D7D" w:rsidRDefault="00F36D7D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bCs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  <w:r w:rsidR="0086157B">
              <w:rPr>
                <w:rFonts w:ascii="Futura Lt BT" w:hAnsi="Futura Lt BT" w:cs="Arial"/>
                <w:b/>
                <w:bCs/>
                <w:szCs w:val="22"/>
              </w:rPr>
              <w:t xml:space="preserve"> </w:t>
            </w:r>
            <w:r w:rsidR="0086157B">
              <w:rPr>
                <w:rFonts w:ascii="Futura Lt BT" w:hAnsi="Futura Lt BT" w:cs="Arial"/>
                <w:bCs/>
                <w:szCs w:val="22"/>
              </w:rPr>
              <w:t>El alumno no completa los campos de usuario o contraseña.</w:t>
            </w:r>
          </w:p>
          <w:p w:rsidR="0086157B" w:rsidRDefault="0086157B" w:rsidP="0086157B">
            <w:pPr>
              <w:pStyle w:val="VietaUseCaseBca1"/>
              <w:numPr>
                <w:ilvl w:val="0"/>
                <w:numId w:val="0"/>
              </w:numPr>
              <w:rPr>
                <w:rFonts w:ascii="Futura Lt BT" w:hAnsi="Futura Lt BT" w:cs="Arial"/>
                <w:bCs/>
                <w:szCs w:val="22"/>
              </w:rPr>
            </w:pPr>
            <w:r>
              <w:rPr>
                <w:rFonts w:ascii="Futura Lt BT" w:hAnsi="Futura Lt BT" w:cs="Arial"/>
                <w:b/>
                <w:bCs/>
                <w:szCs w:val="22"/>
              </w:rPr>
              <w:t xml:space="preserve">Fracaso 2: </w:t>
            </w:r>
            <w:r>
              <w:rPr>
                <w:rFonts w:ascii="Futura Lt BT" w:hAnsi="Futura Lt BT" w:cs="Arial"/>
                <w:bCs/>
                <w:szCs w:val="22"/>
              </w:rPr>
              <w:t>El alumno introduce mal su usuario o su contraseña.</w:t>
            </w:r>
          </w:p>
          <w:p w:rsidR="0086157B" w:rsidRPr="0086157B" w:rsidRDefault="0086157B" w:rsidP="0086157B">
            <w:pPr>
              <w:pStyle w:val="VietaUseCaseBca1"/>
              <w:numPr>
                <w:ilvl w:val="0"/>
                <w:numId w:val="0"/>
              </w:numPr>
              <w:rPr>
                <w:rFonts w:ascii="Futura Lt BT" w:hAnsi="Futura Lt BT" w:cs="Arial"/>
                <w:bCs/>
                <w:szCs w:val="22"/>
              </w:rPr>
            </w:pPr>
            <w:r>
              <w:rPr>
                <w:rFonts w:ascii="Futura Lt BT" w:hAnsi="Futura Lt BT" w:cs="Arial"/>
                <w:b/>
                <w:bCs/>
                <w:szCs w:val="22"/>
              </w:rPr>
              <w:t xml:space="preserve">Fracaso 3: </w:t>
            </w:r>
            <w:r>
              <w:rPr>
                <w:rFonts w:ascii="Futura Lt BT" w:hAnsi="Futura Lt BT" w:cs="Arial"/>
                <w:bCs/>
                <w:szCs w:val="22"/>
              </w:rPr>
              <w:t>El alumno olvido su usuario o su contraseña.</w:t>
            </w:r>
          </w:p>
        </w:tc>
      </w:tr>
      <w:tr w:rsidR="001431B2" w:rsidRPr="00DD3B91">
        <w:trPr>
          <w:trHeight w:val="370"/>
          <w:tblCellSpacing w:w="20" w:type="dxa"/>
          <w:jc w:val="center"/>
        </w:trPr>
        <w:tc>
          <w:tcPr>
            <w:tcW w:w="4962" w:type="pct"/>
            <w:gridSpan w:val="4"/>
          </w:tcPr>
          <w:p w:rsidR="001431B2" w:rsidRPr="00DD3B91" w:rsidRDefault="001431B2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El caso de uso comienza cuando</w:t>
            </w:r>
            <w:r w:rsidR="0086157B">
              <w:rPr>
                <w:rFonts w:ascii="Futura Lt BT" w:hAnsi="Futura Lt BT" w:cs="Arial"/>
                <w:sz w:val="22"/>
                <w:szCs w:val="22"/>
              </w:rPr>
              <w:t xml:space="preserve"> el alumno ingresa al sistema y selecciona la opción Iniciar Sesión en el mismo.</w:t>
            </w:r>
          </w:p>
          <w:p w:rsidR="001431B2" w:rsidRPr="00DD3B91" w:rsidRDefault="004240B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86157B" w:rsidRDefault="00F36D7D" w:rsidP="0086157B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Observaciones</w:t>
            </w:r>
            <w:r w:rsidR="0086157B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="0086157B">
              <w:rPr>
                <w:rFonts w:ascii="Futura Lt BT" w:hAnsi="Futura Lt BT" w:cs="Arial"/>
                <w:sz w:val="22"/>
                <w:szCs w:val="22"/>
              </w:rPr>
              <w:t xml:space="preserve">No aplica. 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Requerimientos no Funcionales Asociados: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A95484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A95484" w:rsidRPr="00DD3B91" w:rsidRDefault="00A95484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 w:rsidTr="00AF2741">
        <w:trPr>
          <w:tblCellSpacing w:w="20" w:type="dxa"/>
          <w:jc w:val="center"/>
        </w:trPr>
        <w:tc>
          <w:tcPr>
            <w:tcW w:w="2708" w:type="pct"/>
            <w:gridSpan w:val="2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DD3B91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DD3B91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DD3B91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235" w:type="pct"/>
            <w:gridSpan w:val="2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DD3B91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al que extiende: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DE6941" w:rsidRPr="00DD3B91" w:rsidRDefault="00DE6941">
      <w:pPr>
        <w:rPr>
          <w:rFonts w:ascii="Futura Lt BT" w:hAnsi="Futura Lt BT" w:cs="Arial"/>
          <w:b/>
          <w:sz w:val="22"/>
          <w:szCs w:val="22"/>
        </w:rPr>
      </w:pPr>
    </w:p>
    <w:p w:rsidR="00DE6941" w:rsidRPr="00DD3B91" w:rsidRDefault="00DE6941">
      <w:pPr>
        <w:rPr>
          <w:rFonts w:ascii="Futura Lt BT" w:hAnsi="Futura Lt BT" w:cs="Arial"/>
          <w:b/>
          <w:sz w:val="22"/>
          <w:szCs w:val="22"/>
        </w:rPr>
      </w:pPr>
    </w:p>
    <w:p w:rsidR="00F36D7D" w:rsidRPr="00DD3B91" w:rsidRDefault="00DD3B91">
      <w:pPr>
        <w:rPr>
          <w:rFonts w:ascii="Futura Lt BT" w:hAnsi="Futura Lt BT" w:cs="Arial"/>
          <w:b/>
          <w:sz w:val="22"/>
          <w:szCs w:val="22"/>
        </w:rPr>
      </w:pPr>
      <w:r>
        <w:rPr>
          <w:rFonts w:ascii="Futura Lt BT" w:hAnsi="Futura Lt BT" w:cs="Arial"/>
          <w:b/>
          <w:sz w:val="22"/>
          <w:szCs w:val="22"/>
        </w:rPr>
        <w:br w:type="page"/>
      </w:r>
      <w:r w:rsidR="00A23790" w:rsidRPr="00DD3B9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C27B28" w:rsidRPr="00C50AFF" w:rsidRDefault="00C27B28">
      <w:pPr>
        <w:rPr>
          <w:rFonts w:ascii="Futura Lt BT" w:hAnsi="Futura Lt BT" w:cs="Arial"/>
          <w:sz w:val="22"/>
          <w:szCs w:val="22"/>
        </w:rPr>
      </w:pPr>
    </w:p>
    <w:p w:rsidR="00C27B28" w:rsidRPr="00C50AFF" w:rsidRDefault="00C27B28" w:rsidP="00764B64">
      <w:pPr>
        <w:jc w:val="both"/>
        <w:rPr>
          <w:rFonts w:ascii="Futura Lt BT" w:hAnsi="Futura Lt BT" w:cs="Arial"/>
          <w:sz w:val="22"/>
          <w:szCs w:val="22"/>
        </w:rPr>
      </w:pPr>
      <w:r w:rsidRPr="00C50AFF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C50AFF">
        <w:rPr>
          <w:rFonts w:ascii="Futura Lt BT" w:hAnsi="Futura Lt BT" w:cs="Arial"/>
          <w:b/>
          <w:sz w:val="22"/>
          <w:szCs w:val="22"/>
        </w:rPr>
        <w:t xml:space="preserve"> </w:t>
      </w:r>
      <w:r w:rsidRPr="00C50AFF">
        <w:rPr>
          <w:rFonts w:ascii="Futura Lt BT" w:hAnsi="Futura Lt BT" w:cs="Arial"/>
          <w:sz w:val="22"/>
          <w:szCs w:val="22"/>
        </w:rPr>
        <w:t>correspondientes.&gt;</w:t>
      </w:r>
    </w:p>
    <w:p w:rsid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p w:rsidR="00C50AFF" w:rsidRP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p w:rsidR="00C50AFF" w:rsidRP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C50AFF" w:rsidRPr="00DD3B9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C50AFF" w:rsidRPr="00DD3B9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C50AFF" w:rsidRPr="00764B64" w:rsidRDefault="00C50AFF" w:rsidP="00C27B28">
      <w:pPr>
        <w:rPr>
          <w:rFonts w:ascii="Futura Lt BT" w:hAnsi="Futura Lt BT" w:cs="Arial"/>
          <w:sz w:val="22"/>
          <w:szCs w:val="22"/>
        </w:rPr>
      </w:pPr>
    </w:p>
    <w:sectPr w:rsidR="00C50AFF" w:rsidRPr="00764B64" w:rsidSect="00DD3B91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0F8" w:rsidRDefault="009410F8" w:rsidP="00247CC5">
      <w:r>
        <w:separator/>
      </w:r>
    </w:p>
  </w:endnote>
  <w:endnote w:type="continuationSeparator" w:id="1">
    <w:p w:rsidR="009410F8" w:rsidRDefault="009410F8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DF24AE" w:rsidRPr="00DD3B91">
      <w:tc>
        <w:tcPr>
          <w:tcW w:w="2764" w:type="dxa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DF24AE" w:rsidRPr="00DD3B91" w:rsidRDefault="00DF24AE" w:rsidP="00744534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DF24AE" w:rsidRPr="00DD3B91">
      <w:trPr>
        <w:trHeight w:val="390"/>
      </w:trPr>
      <w:tc>
        <w:tcPr>
          <w:tcW w:w="9070" w:type="dxa"/>
          <w:gridSpan w:val="2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2D40CE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Documento1</w:t>
            </w:r>
          </w:fldSimple>
        </w:p>
      </w:tc>
      <w:tc>
        <w:tcPr>
          <w:tcW w:w="1260" w:type="dxa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597B79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597B79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86157B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1</w:t>
          </w:r>
          <w:r w:rsidR="00597B79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597B79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597B79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86157B">
            <w:rPr>
              <w:rFonts w:ascii="Futura Lt BT" w:eastAsia="Arial Unicode MS" w:hAnsi="Futura Lt BT" w:cs="Lucida Sans"/>
              <w:noProof/>
              <w:sz w:val="18"/>
              <w:szCs w:val="18"/>
            </w:rPr>
            <w:t>2</w:t>
          </w:r>
          <w:r w:rsidR="00597B79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DF24AE" w:rsidRDefault="00DF24A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0F8" w:rsidRDefault="009410F8" w:rsidP="00247CC5">
      <w:r>
        <w:separator/>
      </w:r>
    </w:p>
  </w:footnote>
  <w:footnote w:type="continuationSeparator" w:id="1">
    <w:p w:rsidR="009410F8" w:rsidRDefault="009410F8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B91" w:rsidRPr="007209A8" w:rsidRDefault="00DD3B91" w:rsidP="00DD3B91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DD3B91" w:rsidRPr="007209A8" w:rsidRDefault="00DD3B91" w:rsidP="00DD3B91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DD3B91" w:rsidRPr="007209A8" w:rsidRDefault="00DD3B91" w:rsidP="00DD3B91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DD3B91" w:rsidRPr="007209A8" w:rsidRDefault="00DD3B91" w:rsidP="00DD3B91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Grueso</w:t>
    </w:r>
  </w:p>
  <w:p w:rsidR="00DD3B91" w:rsidRPr="007209A8" w:rsidRDefault="00DD3B91" w:rsidP="00DD3B91">
    <w:pPr>
      <w:pStyle w:val="Encabezado"/>
      <w:jc w:val="right"/>
      <w:rPr>
        <w:rFonts w:ascii="Futura Lt BT" w:hAnsi="Futura Lt BT"/>
        <w:sz w:val="18"/>
        <w:szCs w:val="18"/>
      </w:rPr>
    </w:pPr>
  </w:p>
  <w:p w:rsidR="00DD3B91" w:rsidRPr="007209A8" w:rsidRDefault="00DD3B91" w:rsidP="00DD3B91">
    <w:pPr>
      <w:pStyle w:val="Encabezado"/>
      <w:rPr>
        <w:rFonts w:ascii="Futura Lt BT" w:hAnsi="Futura Lt BT"/>
        <w:sz w:val="18"/>
        <w:szCs w:val="18"/>
        <w:lang w:val="de-DE"/>
      </w:rPr>
    </w:pPr>
  </w:p>
  <w:p w:rsidR="00DD3B91" w:rsidRPr="007209A8" w:rsidRDefault="00DD3B91" w:rsidP="00DD3B91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502CC5"/>
    <w:rsid w:val="00012F6C"/>
    <w:rsid w:val="00033E7A"/>
    <w:rsid w:val="000B723B"/>
    <w:rsid w:val="000F5C28"/>
    <w:rsid w:val="00140AE7"/>
    <w:rsid w:val="001431B2"/>
    <w:rsid w:val="00160C45"/>
    <w:rsid w:val="001A53A3"/>
    <w:rsid w:val="001A7FAF"/>
    <w:rsid w:val="001C06C9"/>
    <w:rsid w:val="00247CC5"/>
    <w:rsid w:val="00265F79"/>
    <w:rsid w:val="002A2961"/>
    <w:rsid w:val="002A4841"/>
    <w:rsid w:val="002D40CE"/>
    <w:rsid w:val="00306CD4"/>
    <w:rsid w:val="00313499"/>
    <w:rsid w:val="00331450"/>
    <w:rsid w:val="004240BD"/>
    <w:rsid w:val="0048085F"/>
    <w:rsid w:val="004B0FAA"/>
    <w:rsid w:val="00502CC5"/>
    <w:rsid w:val="0053132F"/>
    <w:rsid w:val="005960F1"/>
    <w:rsid w:val="00597B79"/>
    <w:rsid w:val="00602F0F"/>
    <w:rsid w:val="0062588D"/>
    <w:rsid w:val="006770CE"/>
    <w:rsid w:val="00677722"/>
    <w:rsid w:val="006D6E78"/>
    <w:rsid w:val="006F27C2"/>
    <w:rsid w:val="00710DF9"/>
    <w:rsid w:val="00744534"/>
    <w:rsid w:val="00764B64"/>
    <w:rsid w:val="00765E1E"/>
    <w:rsid w:val="007B5BC9"/>
    <w:rsid w:val="007E16DD"/>
    <w:rsid w:val="00827758"/>
    <w:rsid w:val="0086157B"/>
    <w:rsid w:val="008627AD"/>
    <w:rsid w:val="00864F5D"/>
    <w:rsid w:val="00896D4B"/>
    <w:rsid w:val="008B7117"/>
    <w:rsid w:val="009245F5"/>
    <w:rsid w:val="009410F8"/>
    <w:rsid w:val="009500D8"/>
    <w:rsid w:val="00970113"/>
    <w:rsid w:val="0097272F"/>
    <w:rsid w:val="009B25EC"/>
    <w:rsid w:val="009D3DC3"/>
    <w:rsid w:val="009F2DF7"/>
    <w:rsid w:val="00A23790"/>
    <w:rsid w:val="00A7317F"/>
    <w:rsid w:val="00A95484"/>
    <w:rsid w:val="00AF2741"/>
    <w:rsid w:val="00B36547"/>
    <w:rsid w:val="00BD725B"/>
    <w:rsid w:val="00C27B28"/>
    <w:rsid w:val="00C50AFF"/>
    <w:rsid w:val="00C77440"/>
    <w:rsid w:val="00CE15A8"/>
    <w:rsid w:val="00CE3111"/>
    <w:rsid w:val="00CF4DA5"/>
    <w:rsid w:val="00D27988"/>
    <w:rsid w:val="00D36E0C"/>
    <w:rsid w:val="00DA1305"/>
    <w:rsid w:val="00DD3B91"/>
    <w:rsid w:val="00DD4223"/>
    <w:rsid w:val="00DE06F6"/>
    <w:rsid w:val="00DE6941"/>
    <w:rsid w:val="00DF24AE"/>
    <w:rsid w:val="00E80772"/>
    <w:rsid w:val="00E80A9C"/>
    <w:rsid w:val="00ED51D2"/>
    <w:rsid w:val="00F338B9"/>
    <w:rsid w:val="00F36D7D"/>
    <w:rsid w:val="00F51FA6"/>
    <w:rsid w:val="00F72C3B"/>
    <w:rsid w:val="00FA2695"/>
    <w:rsid w:val="00FA6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a-_unlar_-_REQM_STD_Caso_de_Uso-Trazo_Gruez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6a-_unlar_-_REQM_STD_Caso_de_Uso-Trazo_Gruezo.dot</Template>
  <TotalTime>6</TotalTime>
  <Pages>2</Pages>
  <Words>323</Words>
  <Characters>1764</Characters>
  <Application>Microsoft Office Word</Application>
  <DocSecurity>0</DocSecurity>
  <Lines>110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 </vt:lpstr>
    </vt:vector>
  </TitlesOfParts>
  <Company>JM Consultoras S.R.L.</Company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3</cp:revision>
  <dcterms:created xsi:type="dcterms:W3CDTF">2014-05-14T21:39:00Z</dcterms:created>
  <dcterms:modified xsi:type="dcterms:W3CDTF">2014-05-27T13:34:00Z</dcterms:modified>
</cp:coreProperties>
</file>